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C31916" w14:paraId="38312228" w14:textId="77777777" w:rsidTr="003B599F">
        <w:trPr>
          <w:trHeight w:val="4410"/>
        </w:trPr>
        <w:tc>
          <w:tcPr>
            <w:tcW w:w="3600" w:type="dxa"/>
            <w:vAlign w:val="bottom"/>
          </w:tcPr>
          <w:p w14:paraId="4407C7C2" w14:textId="764717DE" w:rsidR="001B2ABD" w:rsidRPr="00C31916" w:rsidRDefault="001B2ABD" w:rsidP="002B1CF8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720" w:type="dxa"/>
          </w:tcPr>
          <w:p w14:paraId="798734D7" w14:textId="77777777" w:rsidR="001B2ABD" w:rsidRPr="00C31916" w:rsidRDefault="001B2ABD" w:rsidP="003B599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470" w:type="dxa"/>
            <w:vAlign w:val="bottom"/>
          </w:tcPr>
          <w:p w14:paraId="6BD6F749" w14:textId="20C3956E" w:rsidR="001B2ABD" w:rsidRDefault="008B6BC2" w:rsidP="003B599F">
            <w:pPr>
              <w:pStyle w:val="Title"/>
              <w:rPr>
                <w:szCs w:val="96"/>
                <w:lang w:val="en-GB" w:bidi="en-GB"/>
              </w:rPr>
            </w:pPr>
            <w:r w:rsidRPr="00BB5759">
              <w:rPr>
                <w:szCs w:val="96"/>
                <w:lang w:val="en-GB" w:bidi="en-GB"/>
              </w:rPr>
              <w:t xml:space="preserve">Mahmoud </w:t>
            </w:r>
            <w:r w:rsidR="0041159A">
              <w:rPr>
                <w:szCs w:val="96"/>
                <w:lang w:val="en-GB" w:bidi="en-GB"/>
              </w:rPr>
              <w:t>aHMED</w:t>
            </w:r>
          </w:p>
          <w:p w14:paraId="5303145D" w14:textId="0E2CF1E8" w:rsidR="00E25E98" w:rsidRPr="00E25E98" w:rsidRDefault="006D5184" w:rsidP="00E25E98">
            <w:pPr>
              <w:rPr>
                <w:b/>
                <w:bCs/>
                <w:sz w:val="24"/>
                <w:szCs w:val="24"/>
                <w:lang w:val="en-GB" w:bidi="en-GB"/>
              </w:rPr>
            </w:pPr>
            <w:r>
              <w:rPr>
                <w:b/>
                <w:bCs/>
                <w:sz w:val="24"/>
                <w:szCs w:val="24"/>
                <w:lang w:val="en-GB" w:bidi="en-GB"/>
              </w:rPr>
              <w:t>FULL-</w:t>
            </w:r>
            <w:r w:rsidR="00E25E98" w:rsidRPr="00E25E98">
              <w:rPr>
                <w:b/>
                <w:bCs/>
                <w:sz w:val="24"/>
                <w:szCs w:val="24"/>
                <w:lang w:val="en-GB" w:bidi="en-GB"/>
              </w:rPr>
              <w:t xml:space="preserve">STACK DEVELOPER </w:t>
            </w:r>
          </w:p>
        </w:tc>
      </w:tr>
      <w:tr w:rsidR="001B2ABD" w:rsidRPr="00C31916" w14:paraId="51C02847" w14:textId="77777777" w:rsidTr="003B599F">
        <w:trPr>
          <w:trHeight w:val="1843"/>
        </w:trPr>
        <w:tc>
          <w:tcPr>
            <w:tcW w:w="3600" w:type="dxa"/>
          </w:tcPr>
          <w:sdt>
            <w:sdtPr>
              <w:rPr>
                <w:lang w:val="en-GB"/>
              </w:rPr>
              <w:id w:val="-1711873194"/>
              <w:placeholder>
                <w:docPart w:val="96D36E16E4328A4783FFA8DDD40EB96E"/>
              </w:placeholder>
              <w:temporary/>
              <w:showingPlcHdr/>
              <w15:appearance w15:val="hidden"/>
            </w:sdtPr>
            <w:sdtContent>
              <w:p w14:paraId="2698DCBE" w14:textId="3107A264" w:rsidR="00363C80" w:rsidRPr="00363C80" w:rsidRDefault="00036450" w:rsidP="00C36787">
                <w:pPr>
                  <w:pStyle w:val="Heading3"/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Profile</w:t>
                </w:r>
              </w:p>
            </w:sdtContent>
          </w:sdt>
          <w:p w14:paraId="0455574A" w14:textId="40F94D24" w:rsidR="00036450" w:rsidRPr="003C0FB4" w:rsidRDefault="0064501F" w:rsidP="003B599F">
            <w:pP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3C0FB4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I have </w:t>
            </w:r>
            <w:r w:rsidR="00363C80" w:rsidRPr="003C0FB4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built</w:t>
            </w:r>
            <w:r w:rsidRPr="003C0FB4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very good knowledge and continue build up react native Flutter and React</w:t>
            </w:r>
            <w:r w:rsidR="00363C80" w:rsidRPr="003C0FB4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</w:t>
            </w:r>
            <w:r w:rsidR="00BB5759" w:rsidRPr="003C0FB4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Library</w:t>
            </w:r>
            <w:r w:rsidRPr="003C0FB4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advanced concepts of JavaScript. My knowledge gives me the possibility to discover ways of improving the existing processes and to help the ongoing projects development. I am customer centric, fast learner, creative, patient, attentive to details and accuracy. I have gained great analytical and reporting skills and I am focused on the results.</w:t>
            </w:r>
          </w:p>
          <w:sdt>
            <w:sdtPr>
              <w:rPr>
                <w:lang w:val="en-GB"/>
              </w:rPr>
              <w:id w:val="-1954003311"/>
              <w:placeholder>
                <w:docPart w:val="ED2C9D34223C8A47B23144A28AFD8BCE"/>
              </w:placeholder>
              <w:temporary/>
              <w:showingPlcHdr/>
              <w15:appearance w15:val="hidden"/>
            </w:sdtPr>
            <w:sdtContent>
              <w:p w14:paraId="49006E3C" w14:textId="77777777" w:rsidR="00036450" w:rsidRPr="00C31916" w:rsidRDefault="00CB0055" w:rsidP="003B599F">
                <w:pPr>
                  <w:pStyle w:val="Heading3"/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C42B79DE4B20F643B9401CEE3AAE65FD"/>
              </w:placeholder>
              <w:temporary/>
              <w:showingPlcHdr/>
              <w15:appearance w15:val="hidden"/>
            </w:sdtPr>
            <w:sdtContent>
              <w:p w14:paraId="0F2E9F22" w14:textId="5E614A66" w:rsidR="00363C80" w:rsidRPr="00C31916" w:rsidRDefault="004D3011" w:rsidP="003B599F">
                <w:pPr>
                  <w:rPr>
                    <w:lang w:val="en-GB"/>
                  </w:rPr>
                </w:pPr>
                <w:r w:rsidRPr="00725E3D">
                  <w:rPr>
                    <w:b/>
                    <w:bCs/>
                    <w:lang w:val="en-GB" w:bidi="en-GB"/>
                  </w:rPr>
                  <w:t>PHONE NUMBER:</w:t>
                </w:r>
              </w:p>
            </w:sdtContent>
          </w:sdt>
          <w:p w14:paraId="63ED69A9" w14:textId="118AB9F9" w:rsidR="00C36787" w:rsidRPr="00C36787" w:rsidRDefault="00BB5759" w:rsidP="003B599F">
            <w:pPr>
              <w:rPr>
                <w:rFonts w:ascii="Lato" w:eastAsia="Lato" w:hAnsi="Lato" w:cs="Lato"/>
                <w:color w:val="D44500"/>
                <w:sz w:val="20"/>
              </w:rPr>
            </w:pPr>
            <w:r>
              <w:rPr>
                <w:rFonts w:ascii="Lato" w:eastAsia="Lato" w:hAnsi="Lato" w:cs="Lato"/>
                <w:color w:val="D44500"/>
                <w:sz w:val="20"/>
              </w:rPr>
              <w:t>+40752331545</w:t>
            </w:r>
          </w:p>
          <w:p w14:paraId="3C819B5D" w14:textId="77777777" w:rsidR="00363C80" w:rsidRPr="00C31916" w:rsidRDefault="00363C80" w:rsidP="003B599F">
            <w:pPr>
              <w:rPr>
                <w:lang w:val="en-GB"/>
              </w:rPr>
            </w:pPr>
          </w:p>
          <w:p w14:paraId="1E165BE1" w14:textId="77777777" w:rsidR="004D3011" w:rsidRPr="00725E3D" w:rsidRDefault="000041C4" w:rsidP="003B599F">
            <w:pPr>
              <w:rPr>
                <w:b/>
                <w:bCs/>
                <w:lang w:val="en-GB"/>
              </w:rPr>
            </w:pPr>
            <w:r w:rsidRPr="00725E3D">
              <w:rPr>
                <w:b/>
                <w:bCs/>
                <w:lang w:val="en-GB" w:bidi="en-GB"/>
              </w:rPr>
              <w:t>LINKEDIN:</w:t>
            </w:r>
          </w:p>
          <w:p w14:paraId="663F8E40" w14:textId="65A4D36E" w:rsidR="004D3011" w:rsidRDefault="00000000" w:rsidP="003B599F">
            <w:pPr>
              <w:rPr>
                <w:lang w:val="en-GB" w:bidi="en-GB"/>
              </w:rPr>
            </w:pPr>
            <w:hyperlink r:id="rId10" w:history="1">
              <w:r w:rsidR="00363C80" w:rsidRPr="00983211">
                <w:rPr>
                  <w:rStyle w:val="Hyperlink"/>
                  <w:lang w:val="en-GB" w:bidi="en-GB"/>
                </w:rPr>
                <w:t>https://www.linkedin.com/in/mahmoud-mohasseb-5b6824b6/</w:t>
              </w:r>
            </w:hyperlink>
            <w:r w:rsidR="00363C80" w:rsidRPr="00363C80">
              <w:rPr>
                <w:lang w:val="en-GB" w:bidi="en-GB"/>
              </w:rPr>
              <w:t xml:space="preserve"> </w:t>
            </w:r>
          </w:p>
          <w:p w14:paraId="7F500EEE" w14:textId="3D59B6D9" w:rsidR="00363C80" w:rsidRDefault="00363C80" w:rsidP="003B599F">
            <w:pPr>
              <w:rPr>
                <w:lang w:val="en-GB" w:bidi="en-GB"/>
              </w:rPr>
            </w:pPr>
          </w:p>
          <w:p w14:paraId="2BC8DAF1" w14:textId="57886EE8" w:rsidR="00363C80" w:rsidRPr="0060133C" w:rsidRDefault="00363C80" w:rsidP="003B599F">
            <w:pPr>
              <w:rPr>
                <w:b/>
                <w:bCs/>
                <w:lang w:bidi="en-GB"/>
              </w:rPr>
            </w:pPr>
            <w:r w:rsidRPr="0060133C">
              <w:rPr>
                <w:b/>
                <w:bCs/>
                <w:lang w:bidi="en-GB"/>
              </w:rPr>
              <w:t>Git</w:t>
            </w:r>
            <w:r w:rsidR="00061042" w:rsidRPr="0060133C">
              <w:rPr>
                <w:b/>
                <w:bCs/>
                <w:lang w:bidi="en-GB"/>
              </w:rPr>
              <w:t xml:space="preserve">Hub </w:t>
            </w:r>
            <w:r w:rsidRPr="0060133C">
              <w:rPr>
                <w:b/>
                <w:bCs/>
                <w:lang w:bidi="en-GB"/>
              </w:rPr>
              <w:t>Repo</w:t>
            </w:r>
            <w:r w:rsidR="00061042" w:rsidRPr="0060133C">
              <w:rPr>
                <w:b/>
                <w:bCs/>
                <w:lang w:bidi="en-GB"/>
              </w:rPr>
              <w:t xml:space="preserve">sitory </w:t>
            </w:r>
          </w:p>
          <w:p w14:paraId="4585712D" w14:textId="02696214" w:rsidR="00363C80" w:rsidRPr="0060133C" w:rsidRDefault="00000000" w:rsidP="003B599F">
            <w:pPr>
              <w:rPr>
                <w:lang w:bidi="en-GB"/>
              </w:rPr>
            </w:pPr>
            <w:hyperlink r:id="rId11" w:history="1">
              <w:r w:rsidR="00363C80" w:rsidRPr="0060133C">
                <w:rPr>
                  <w:rStyle w:val="Hyperlink"/>
                  <w:lang w:bidi="en-GB"/>
                </w:rPr>
                <w:t>https://github.com/mahmoud-mohasseb?tab=repositories</w:t>
              </w:r>
            </w:hyperlink>
            <w:r w:rsidR="00363C80" w:rsidRPr="0060133C">
              <w:rPr>
                <w:lang w:bidi="en-GB"/>
              </w:rPr>
              <w:t xml:space="preserve"> </w:t>
            </w:r>
          </w:p>
          <w:sdt>
            <w:sdtPr>
              <w:rPr>
                <w:b/>
                <w:bCs/>
                <w:lang w:val="en-GB"/>
              </w:rPr>
              <w:id w:val="-240260293"/>
              <w:placeholder>
                <w:docPart w:val="35CEE9D98D55A94CA0CF213C153DEC5D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14:paraId="2F4128A9" w14:textId="77777777" w:rsidR="004D3011" w:rsidRPr="00C31916" w:rsidRDefault="004D3011" w:rsidP="003B599F">
                <w:pPr>
                  <w:rPr>
                    <w:lang w:val="en-GB"/>
                  </w:rPr>
                </w:pPr>
                <w:r w:rsidRPr="00C36787">
                  <w:rPr>
                    <w:b/>
                    <w:bCs/>
                    <w:lang w:val="en-GB" w:bidi="en-GB"/>
                  </w:rPr>
                  <w:t>EMAIL:</w:t>
                </w:r>
              </w:p>
            </w:sdtContent>
          </w:sdt>
          <w:p w14:paraId="71C19516" w14:textId="79D8B7F8" w:rsidR="00036450" w:rsidRDefault="00000000" w:rsidP="003B599F">
            <w:pPr>
              <w:rPr>
                <w:b/>
                <w:bCs/>
                <w:lang w:val="en-GB" w:bidi="en-GB"/>
              </w:rPr>
            </w:pPr>
            <w:hyperlink r:id="rId12" w:history="1">
              <w:r w:rsidR="00E25E98" w:rsidRPr="00983211">
                <w:rPr>
                  <w:rStyle w:val="Hyperlink"/>
                  <w:b/>
                  <w:bCs/>
                  <w:lang w:val="en-GB" w:bidi="en-GB"/>
                </w:rPr>
                <w:t>Ghareb4@gmail.com</w:t>
              </w:r>
            </w:hyperlink>
          </w:p>
          <w:p w14:paraId="0A16932B" w14:textId="77777777" w:rsidR="00C36787" w:rsidRDefault="00C36787" w:rsidP="003B599F">
            <w:pPr>
              <w:rPr>
                <w:b/>
                <w:bCs/>
                <w:lang w:val="en-GB" w:bidi="en-GB"/>
              </w:rPr>
            </w:pPr>
          </w:p>
          <w:p w14:paraId="23842C84" w14:textId="28138EA7" w:rsidR="00C36787" w:rsidRDefault="00C36787" w:rsidP="003B599F">
            <w:pPr>
              <w:rPr>
                <w:b/>
                <w:bCs/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 xml:space="preserve">Website </w:t>
            </w:r>
          </w:p>
          <w:p w14:paraId="0ACC37E1" w14:textId="49C7E48E" w:rsidR="00C36787" w:rsidRDefault="00000000" w:rsidP="003B599F">
            <w:pPr>
              <w:rPr>
                <w:b/>
                <w:bCs/>
                <w:lang w:val="en-GB" w:bidi="en-GB"/>
              </w:rPr>
            </w:pPr>
            <w:hyperlink r:id="rId13" w:history="1">
              <w:r w:rsidR="00C52299" w:rsidRPr="00234049">
                <w:rPr>
                  <w:rStyle w:val="Hyperlink"/>
                </w:rPr>
                <w:t>https://mahmoud-ahmed.netlify.app/</w:t>
              </w:r>
            </w:hyperlink>
            <w:r w:rsidR="00C52299">
              <w:t xml:space="preserve"> </w:t>
            </w:r>
          </w:p>
          <w:p w14:paraId="34F6C462" w14:textId="131EC17D" w:rsidR="00C36787" w:rsidRDefault="00C36787" w:rsidP="003B599F">
            <w:pPr>
              <w:rPr>
                <w:b/>
                <w:bCs/>
                <w:lang w:val="en-GB" w:bidi="en-GB"/>
              </w:rPr>
            </w:pPr>
          </w:p>
          <w:p w14:paraId="1DF19AF3" w14:textId="0797062E" w:rsidR="002B1CF8" w:rsidRDefault="002B1CF8" w:rsidP="003B599F">
            <w:pP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2BF8F131" w14:textId="77777777" w:rsidR="002B1CF8" w:rsidRDefault="002B1CF8" w:rsidP="003B599F">
            <w:pPr>
              <w:rPr>
                <w:b/>
                <w:bCs/>
                <w:lang w:val="en-GB" w:bidi="en-GB"/>
              </w:rPr>
            </w:pPr>
          </w:p>
          <w:p w14:paraId="11AE240C" w14:textId="3D8006BB" w:rsidR="00E25E98" w:rsidRPr="00BB5759" w:rsidRDefault="00E25E98" w:rsidP="003B599F">
            <w:pPr>
              <w:rPr>
                <w:rStyle w:val="Hyperlink"/>
                <w:b/>
                <w:bCs/>
                <w:lang w:val="en-GB"/>
              </w:rPr>
            </w:pPr>
          </w:p>
          <w:p w14:paraId="6B15315D" w14:textId="366DDEF1" w:rsidR="00363C80" w:rsidRDefault="00363C80" w:rsidP="003B599F">
            <w:pPr>
              <w:pStyle w:val="Heading3"/>
              <w:rPr>
                <w:u w:val="single"/>
                <w:lang w:val="en-GB" w:bidi="en-GB"/>
              </w:rPr>
            </w:pPr>
          </w:p>
          <w:p w14:paraId="3660C00B" w14:textId="77777777" w:rsidR="00363C80" w:rsidRDefault="00363C80" w:rsidP="003B599F">
            <w:pPr>
              <w:pStyle w:val="Heading3"/>
              <w:rPr>
                <w:u w:val="single"/>
                <w:lang w:val="en-GB" w:bidi="en-GB"/>
              </w:rPr>
            </w:pPr>
          </w:p>
          <w:p w14:paraId="760A6606" w14:textId="77777777" w:rsidR="00363C80" w:rsidRDefault="00363C80" w:rsidP="003B599F">
            <w:pPr>
              <w:pStyle w:val="Heading3"/>
              <w:rPr>
                <w:u w:val="single"/>
                <w:lang w:val="en-GB" w:bidi="en-GB"/>
              </w:rPr>
            </w:pPr>
          </w:p>
          <w:p w14:paraId="72D89B63" w14:textId="3EEA7CF5" w:rsidR="00363C80" w:rsidRDefault="002B1CF8" w:rsidP="003B599F">
            <w:pPr>
              <w:pStyle w:val="Heading3"/>
              <w:rPr>
                <w:bCs/>
                <w:u w:val="single"/>
                <w:lang w:val="en-GB" w:bidi="en-GB"/>
              </w:rPr>
            </w:pPr>
            <w:r w:rsidRPr="002B1CF8">
              <w:rPr>
                <w:bCs/>
                <w:u w:val="single"/>
                <w:lang w:val="en-GB" w:bidi="en-GB"/>
              </w:rPr>
              <w:t>Fiverr</w:t>
            </w:r>
          </w:p>
          <w:p w14:paraId="44C88DEF" w14:textId="078A9B24" w:rsidR="00467C38" w:rsidRPr="00467C38" w:rsidRDefault="00000000" w:rsidP="00467C38">
            <w:pPr>
              <w:rPr>
                <w:lang w:val="en-GB" w:bidi="en-GB"/>
              </w:rPr>
            </w:pPr>
            <w:hyperlink r:id="rId14" w:history="1">
              <w:r w:rsidR="00467C38" w:rsidRPr="00FB4481">
                <w:rPr>
                  <w:rStyle w:val="Hyperlink"/>
                  <w:lang w:val="en-GB" w:bidi="en-GB"/>
                </w:rPr>
                <w:t>https://www.fiverr.com/share/qQ0e3g</w:t>
              </w:r>
            </w:hyperlink>
            <w:r w:rsidR="00467C38">
              <w:rPr>
                <w:lang w:val="en-GB" w:bidi="en-GB"/>
              </w:rPr>
              <w:t xml:space="preserve"> </w:t>
            </w:r>
          </w:p>
          <w:p w14:paraId="356C4BEF" w14:textId="6B6E6F45" w:rsidR="002B1CF8" w:rsidRDefault="00000000" w:rsidP="002B1CF8">
            <w:pPr>
              <w:rPr>
                <w:lang w:val="en-GB" w:bidi="en-GB"/>
              </w:rPr>
            </w:pPr>
            <w:hyperlink r:id="rId15" w:history="1">
              <w:r w:rsidR="00467C38" w:rsidRPr="00FB4481">
                <w:rPr>
                  <w:rStyle w:val="Hyperlink"/>
                  <w:lang w:val="en-GB" w:bidi="en-GB"/>
                </w:rPr>
                <w:t>https://www.fiverr.com/share/5NB5eQ</w:t>
              </w:r>
            </w:hyperlink>
            <w:r w:rsidR="00467C38">
              <w:rPr>
                <w:lang w:val="en-GB" w:bidi="en-GB"/>
              </w:rPr>
              <w:t xml:space="preserve"> </w:t>
            </w:r>
          </w:p>
          <w:p w14:paraId="06AF96F1" w14:textId="6F2BF6D0" w:rsidR="00467C38" w:rsidRDefault="00000000" w:rsidP="002B1CF8">
            <w:pPr>
              <w:rPr>
                <w:lang w:val="en-GB" w:bidi="en-GB"/>
              </w:rPr>
            </w:pPr>
            <w:hyperlink r:id="rId16" w:history="1">
              <w:r w:rsidR="00467C38" w:rsidRPr="00FB4481">
                <w:rPr>
                  <w:rStyle w:val="Hyperlink"/>
                  <w:lang w:val="en-GB" w:bidi="en-GB"/>
                </w:rPr>
                <w:t>https://www.fiverr.com/share/y8RVXq</w:t>
              </w:r>
            </w:hyperlink>
            <w:r w:rsidR="00467C38">
              <w:rPr>
                <w:lang w:val="en-GB" w:bidi="en-GB"/>
              </w:rPr>
              <w:t xml:space="preserve"> </w:t>
            </w:r>
          </w:p>
          <w:p w14:paraId="638D4DB1" w14:textId="77777777" w:rsidR="00467C38" w:rsidRPr="002B1CF8" w:rsidRDefault="00467C38" w:rsidP="002B1CF8">
            <w:pPr>
              <w:rPr>
                <w:lang w:val="en-GB" w:bidi="en-GB"/>
              </w:rPr>
            </w:pPr>
          </w:p>
          <w:p w14:paraId="5D4B89E9" w14:textId="16A9E9AB" w:rsidR="00363C80" w:rsidRDefault="002B1CF8" w:rsidP="003B599F">
            <w:pPr>
              <w:pStyle w:val="Heading3"/>
              <w:rPr>
                <w:bCs/>
                <w:u w:val="single"/>
                <w:lang w:val="en-GB" w:bidi="en-GB"/>
              </w:rPr>
            </w:pPr>
            <w:r w:rsidRPr="002B1CF8">
              <w:rPr>
                <w:bCs/>
                <w:u w:val="single"/>
                <w:lang w:val="en-GB" w:bidi="en-GB"/>
              </w:rPr>
              <w:t xml:space="preserve">Upwork  </w:t>
            </w:r>
          </w:p>
          <w:p w14:paraId="0F75F06F" w14:textId="6A827ED3" w:rsidR="002B1CF8" w:rsidRPr="002B1CF8" w:rsidRDefault="00467C38" w:rsidP="002B1CF8">
            <w:pPr>
              <w:rPr>
                <w:lang w:val="en-GB" w:bidi="en-GB"/>
              </w:rPr>
            </w:pPr>
            <w:r w:rsidRPr="00467C38">
              <w:rPr>
                <w:lang w:val="en-GB" w:bidi="en-GB"/>
              </w:rPr>
              <w:t>https://www.upwork.com/workwith/mahmouda72</w:t>
            </w:r>
          </w:p>
          <w:p w14:paraId="1FCF9D4E" w14:textId="4763BE80" w:rsidR="006C1D9D" w:rsidRPr="003B599F" w:rsidRDefault="003B599F" w:rsidP="003B599F">
            <w:pPr>
              <w:pStyle w:val="Heading3"/>
              <w:rPr>
                <w:u w:val="single"/>
                <w:lang w:val="en-GB" w:bidi="en-GB"/>
              </w:rPr>
            </w:pPr>
            <w:r w:rsidRPr="003B599F">
              <w:rPr>
                <w:u w:val="single"/>
                <w:lang w:val="en-GB" w:bidi="en-GB"/>
              </w:rPr>
              <w:t xml:space="preserve">Skills </w:t>
            </w:r>
          </w:p>
          <w:p w14:paraId="3EF17130" w14:textId="77777777" w:rsidR="003B599F" w:rsidRDefault="003B599F" w:rsidP="003B599F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FRONT-END</w:t>
            </w:r>
          </w:p>
          <w:p w14:paraId="3A123681" w14:textId="1DAC3072" w:rsid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React </w:t>
            </w:r>
            <w:proofErr w:type="spellStart"/>
            <w:r w:rsidRPr="003B599F">
              <w:rPr>
                <w:sz w:val="24"/>
                <w:szCs w:val="24"/>
                <w:lang w:val="en-GB"/>
              </w:rPr>
              <w:t>js</w:t>
            </w:r>
            <w:proofErr w:type="spellEnd"/>
            <w:r w:rsidRPr="003B599F">
              <w:rPr>
                <w:sz w:val="24"/>
                <w:szCs w:val="24"/>
                <w:lang w:val="en-GB"/>
              </w:rPr>
              <w:t xml:space="preserve"> </w:t>
            </w:r>
          </w:p>
          <w:p w14:paraId="310B117E" w14:textId="77777777" w:rsidR="00E25E98" w:rsidRDefault="00E25E98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JavaScript</w:t>
            </w:r>
          </w:p>
          <w:p w14:paraId="6B44CC8F" w14:textId="77777777" w:rsidR="00E25E98" w:rsidRDefault="00E25E98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HTML ,CSS</w:t>
            </w:r>
          </w:p>
          <w:p w14:paraId="07226C11" w14:textId="77777777" w:rsidR="00E25E98" w:rsidRDefault="00E25E98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SASS </w:t>
            </w:r>
          </w:p>
          <w:p w14:paraId="71CB4314" w14:textId="45802BB3" w:rsidR="00E25E98" w:rsidRPr="003B599F" w:rsidRDefault="00E25E98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TAILWIND CSS </w:t>
            </w:r>
          </w:p>
          <w:p w14:paraId="0A112D6B" w14:textId="25B8B0D3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React Native </w:t>
            </w:r>
          </w:p>
          <w:p w14:paraId="396464E5" w14:textId="514E0412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>Next</w:t>
            </w:r>
            <w:r w:rsidR="00C47BA7">
              <w:rPr>
                <w:sz w:val="24"/>
                <w:szCs w:val="24"/>
                <w:lang w:val="en-GB"/>
              </w:rPr>
              <w:t>.</w:t>
            </w:r>
            <w:r w:rsidRPr="003B599F">
              <w:rPr>
                <w:sz w:val="24"/>
                <w:szCs w:val="24"/>
                <w:lang w:val="en-GB"/>
              </w:rPr>
              <w:t xml:space="preserve">js </w:t>
            </w:r>
          </w:p>
          <w:p w14:paraId="71F3EACC" w14:textId="33878DBA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Redux-toolkit </w:t>
            </w:r>
          </w:p>
          <w:p w14:paraId="03A64688" w14:textId="77777777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Typescript </w:t>
            </w:r>
          </w:p>
          <w:p w14:paraId="04B760D5" w14:textId="23E50E0D" w:rsidR="00363C80" w:rsidRPr="00BB5759" w:rsidRDefault="003B599F" w:rsidP="00363C8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Bootstrap </w:t>
            </w:r>
          </w:p>
          <w:p w14:paraId="1BE811F8" w14:textId="77777777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Material Ui </w:t>
            </w:r>
          </w:p>
          <w:p w14:paraId="06DF3E48" w14:textId="77777777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Chakra Ui </w:t>
            </w:r>
          </w:p>
          <w:p w14:paraId="3BE0EA40" w14:textId="5E2B8D68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Styled Component </w:t>
            </w:r>
          </w:p>
          <w:p w14:paraId="0613DC8E" w14:textId="4300DFDE" w:rsidR="003B599F" w:rsidRDefault="003B599F" w:rsidP="003B599F">
            <w:pPr>
              <w:rPr>
                <w:lang w:val="en-GB"/>
              </w:rPr>
            </w:pPr>
          </w:p>
          <w:p w14:paraId="13992EE7" w14:textId="77777777" w:rsidR="003B599F" w:rsidRPr="003B599F" w:rsidRDefault="003B599F" w:rsidP="003B599F">
            <w:pPr>
              <w:rPr>
                <w:lang w:val="en-GB"/>
              </w:rPr>
            </w:pPr>
          </w:p>
          <w:p w14:paraId="0FEAE1C4" w14:textId="4586FBE7" w:rsidR="003B599F" w:rsidRDefault="003B599F" w:rsidP="003B599F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Back-End</w:t>
            </w:r>
          </w:p>
          <w:p w14:paraId="7CC811FC" w14:textId="50C25313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>Node.js</w:t>
            </w:r>
          </w:p>
          <w:p w14:paraId="2266F5D9" w14:textId="77FEB1EE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>Express.js</w:t>
            </w:r>
          </w:p>
          <w:p w14:paraId="62F23EB3" w14:textId="66039440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>REST APIs Frameworks</w:t>
            </w:r>
          </w:p>
          <w:p w14:paraId="3A5CD897" w14:textId="4603F9D9" w:rsidR="003B599F" w:rsidRPr="003B599F" w:rsidRDefault="003B599F" w:rsidP="003B599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        Nest.js</w:t>
            </w:r>
          </w:p>
          <w:p w14:paraId="025C5410" w14:textId="3EF36257" w:rsidR="003B599F" w:rsidRPr="003B599F" w:rsidRDefault="003B599F" w:rsidP="003B599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 xml:space="preserve">        Database</w:t>
            </w:r>
          </w:p>
          <w:p w14:paraId="2B11A708" w14:textId="4546F3E8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>MongoDB</w:t>
            </w:r>
          </w:p>
          <w:p w14:paraId="5F41A0BE" w14:textId="2354C4FE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>Mongoose.js</w:t>
            </w:r>
          </w:p>
          <w:p w14:paraId="667A9C7D" w14:textId="5654372A" w:rsidR="003B599F" w:rsidRPr="003B599F" w:rsidRDefault="003B599F" w:rsidP="003B59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B599F">
              <w:rPr>
                <w:sz w:val="24"/>
                <w:szCs w:val="24"/>
                <w:lang w:val="en-GB"/>
              </w:rPr>
              <w:t>My</w:t>
            </w:r>
            <w:r w:rsidR="003C0FB4">
              <w:rPr>
                <w:sz w:val="24"/>
                <w:szCs w:val="24"/>
                <w:lang w:val="en-GB"/>
              </w:rPr>
              <w:t>SQL</w:t>
            </w:r>
          </w:p>
          <w:p w14:paraId="570C080B" w14:textId="2B5D7868" w:rsidR="003B599F" w:rsidRPr="003B599F" w:rsidRDefault="003B599F" w:rsidP="003B599F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039D77F3" w14:textId="77777777" w:rsidR="001B2ABD" w:rsidRPr="00C31916" w:rsidRDefault="001B2ABD" w:rsidP="003B599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470" w:type="dxa"/>
          </w:tcPr>
          <w:sdt>
            <w:sdtP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id w:val="1001553383"/>
              <w:placeholder>
                <w:docPart w:val="69C5178FBB4F4E48AA95083BC8897764"/>
              </w:placeholder>
              <w:temporary/>
              <w:showingPlcHdr/>
              <w15:appearance w15:val="hidden"/>
            </w:sdtPr>
            <w:sdtContent>
              <w:p w14:paraId="4B7701D3" w14:textId="46BB30CD" w:rsidR="00363C80" w:rsidRPr="009028CD" w:rsidRDefault="00036450" w:rsidP="009028CD">
                <w:pPr>
                  <w:pBdr>
                    <w:bottom w:val="single" w:sz="8" w:space="1" w:color="94B6D2" w:themeColor="accent1"/>
                  </w:pBdr>
                  <w:rPr>
                    <w:rFonts w:eastAsiaTheme="minorHAnsi"/>
                    <w:color w:val="595959" w:themeColor="text1" w:themeTint="A6"/>
                    <w:sz w:val="24"/>
                    <w:szCs w:val="24"/>
                    <w:lang w:val="en-GB" w:eastAsia="en-US" w:bidi="en-GB"/>
                  </w:rPr>
                </w:pPr>
                <w:r w:rsidRPr="009028CD">
                  <w:rPr>
                    <w:rFonts w:eastAsiaTheme="minorHAnsi"/>
                    <w:color w:val="595959" w:themeColor="text1" w:themeTint="A6"/>
                    <w:sz w:val="24"/>
                    <w:szCs w:val="24"/>
                    <w:lang w:val="en-GB" w:eastAsia="en-US" w:bidi="en-GB"/>
                  </w:rPr>
                  <w:t>WORK EXPERIENCE</w:t>
                </w:r>
              </w:p>
            </w:sdtContent>
          </w:sdt>
          <w:p w14:paraId="6F4F93ED" w14:textId="77777777" w:rsidR="00363C80" w:rsidRPr="009028CD" w:rsidRDefault="00363C80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74A09B32" w14:textId="7939E933" w:rsidR="00FB485F" w:rsidRDefault="00FB485F" w:rsidP="00FB485F">
            <w:pPr>
              <w:pBdr>
                <w:bottom w:val="single" w:sz="8" w:space="1" w:color="94B6D2" w:themeColor="accent1"/>
              </w:pBd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Freelance </w:t>
            </w:r>
            <w:r w:rsidR="00312647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</w:t>
            </w:r>
            <w: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Upwork </w:t>
            </w:r>
            <w:r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</w:t>
            </w:r>
            <w: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&amp; </w:t>
            </w:r>
            <w:r w:rsidR="002B1CF8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>F</w:t>
            </w:r>
            <w:r w:rsidR="002B1CF8" w:rsidRPr="002B1CF8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>iverr</w:t>
            </w:r>
          </w:p>
          <w:p w14:paraId="42A7EC4A" w14:textId="77777777" w:rsidR="002B1CF8" w:rsidRDefault="002B1CF8" w:rsidP="00FB485F">
            <w:pPr>
              <w:pBdr>
                <w:bottom w:val="single" w:sz="8" w:space="1" w:color="94B6D2" w:themeColor="accent1"/>
              </w:pBd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4DA4545B" w14:textId="08670E6A" w:rsidR="00061042" w:rsidRPr="009028CD" w:rsidRDefault="00061042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React native /React Framework / Nodejs  201</w:t>
            </w:r>
            <w:r w:rsidR="00E25E98"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9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</w:t>
            </w:r>
            <w:r w:rsidR="00420D01"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–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2022</w:t>
            </w:r>
          </w:p>
          <w:p w14:paraId="77763505" w14:textId="77777777" w:rsidR="002B1CF8" w:rsidRPr="009028CD" w:rsidRDefault="002B1CF8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2C6EE5A5" w14:textId="4BFC3C36" w:rsidR="00061042" w:rsidRDefault="0008188D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>Full-</w:t>
            </w:r>
            <w:r w:rsidR="00E25E98"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Stack developer </w:t>
            </w:r>
          </w:p>
          <w:p w14:paraId="269EB5E4" w14:textId="77777777" w:rsidR="00CC58D2" w:rsidRPr="009028CD" w:rsidRDefault="00CC58D2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78465055" w14:textId="261E61FA" w:rsidR="002C4F53" w:rsidRPr="009028CD" w:rsidRDefault="002C4F5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Worked extensively on ReactJS, Bootstrap, Restful web-services, HTML5, CSS2/3, </w:t>
            </w:r>
            <w:proofErr w:type="spellStart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JSON,Graphql</w:t>
            </w:r>
            <w:proofErr w:type="spellEnd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 , </w:t>
            </w:r>
            <w:r w:rsidR="009028CD"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Mongo dB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, Media queries for responsiveness.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  <w:t xml:space="preserve">Using </w:t>
            </w:r>
            <w:r w:rsidR="00FB485F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Styling Libraries such as  Material Ui ,Styled Component ,Tailwind </w:t>
            </w:r>
            <w:proofErr w:type="spellStart"/>
            <w:r w:rsidR="00FB485F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css</w:t>
            </w:r>
            <w:proofErr w:type="spellEnd"/>
            <w:r w:rsidR="00FB485F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, </w:t>
            </w:r>
            <w:r w:rsidR="002B1CF8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Chakra Ui 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  <w:t>Coordinating with a remote team and applying appropriate branching, labelling using GIT.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  <w:t>Implementing application test-ability and diagnostics and fixing bug with REDUX architecture.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  <w:t>The front-end use HTML5, CSS, ReactJS, &amp; Bootstrap to build a single page web app that communicates/work with RESTful API.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  <w:t xml:space="preserve">Implementing UI Mockups integrating the third party REACT </w:t>
            </w:r>
          </w:p>
          <w:p w14:paraId="51DAF89B" w14:textId="77777777" w:rsidR="002C4F53" w:rsidRPr="009028CD" w:rsidRDefault="002C4F5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1860A625" w14:textId="0DC18CE7" w:rsidR="001F0273" w:rsidRPr="009028CD" w:rsidRDefault="002C4F5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libraries and handling/creating Redux store data.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  <w:t>The Middle-ware-end use NodeJS, Database to provide RESTful API</w:t>
            </w:r>
          </w:p>
          <w:p w14:paraId="7E32C804" w14:textId="77777777" w:rsidR="001F0273" w:rsidRPr="009028CD" w:rsidRDefault="001F027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4DA0CC57" w14:textId="77777777" w:rsidR="009028CD" w:rsidRDefault="002C4F5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Using </w:t>
            </w:r>
            <w:proofErr w:type="spellStart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ReactJs</w:t>
            </w:r>
            <w:proofErr w:type="spellEnd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 to implement rich functions in a various page, validation, CRUD, grid list, search, sort, pagination, muti-selection, tags-input.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br/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lastRenderedPageBreak/>
              <w:br/>
            </w:r>
          </w:p>
          <w:p w14:paraId="2C15E76E" w14:textId="77777777" w:rsidR="009028CD" w:rsidRDefault="009028CD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6C943F2A" w14:textId="77777777" w:rsidR="009028CD" w:rsidRDefault="009028CD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5E43AE06" w14:textId="77777777" w:rsidR="00091A0E" w:rsidRDefault="00091A0E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6352D243" w14:textId="3E29A249" w:rsidR="009028CD" w:rsidRDefault="002C4F5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Performs Unit web-services with RESTful API.</w:t>
            </w:r>
          </w:p>
          <w:p w14:paraId="29A0719D" w14:textId="77777777" w:rsidR="009028CD" w:rsidRDefault="009028CD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6BC1B5CA" w14:textId="46C63D47" w:rsidR="008362BD" w:rsidRDefault="002C4F5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Coordinating with UX Designer for Standards Procedure</w:t>
            </w:r>
          </w:p>
          <w:p w14:paraId="0B002637" w14:textId="3FC4C156" w:rsidR="008362BD" w:rsidRDefault="008362BD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7A39DA87" w14:textId="074CF109" w:rsidR="00A21E03" w:rsidRPr="009028CD" w:rsidRDefault="00A21E03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Managed a lot of Web and mobile App using </w:t>
            </w:r>
            <w:r w:rsid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the following Tech </w:t>
            </w:r>
            <w:r w:rsidR="009028CD"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JavaScript / Reacts / Nodejs / React Native and some other cool libraries and frameworks</w:t>
            </w:r>
          </w:p>
          <w:p w14:paraId="1D7CAF45" w14:textId="77777777" w:rsidR="008362BD" w:rsidRPr="008362BD" w:rsidRDefault="008362BD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6B23AEBD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lang w:eastAsia="en-US"/>
              </w:rPr>
            </w:pPr>
          </w:p>
          <w:p w14:paraId="52F36DBD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>MAJOREL / Resource Coordinator / out-source Microsoft services</w:t>
            </w:r>
          </w:p>
          <w:p w14:paraId="5FC5C6D9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416A4ED8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From MONTH Feb 2018  - Brasov Romania </w:t>
            </w:r>
          </w:p>
          <w:p w14:paraId="265F9068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Approve/reject/modify incoming resource engagement requests</w:t>
            </w:r>
          </w:p>
          <w:p w14:paraId="3B33BAC0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Manage resource pool</w:t>
            </w:r>
          </w:p>
          <w:p w14:paraId="4A9030D7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Plan resource capacity</w:t>
            </w:r>
          </w:p>
          <w:p w14:paraId="18AE80D3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Request resource agreements</w:t>
            </w:r>
          </w:p>
          <w:p w14:paraId="7990D486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View available resources and build teams based on Profiles using Microsoft tools Dashboard for one profile</w:t>
            </w:r>
          </w:p>
          <w:p w14:paraId="44360986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Microsoft EMEA Services</w:t>
            </w:r>
          </w:p>
          <w:p w14:paraId="6818226F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00EDE47B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4162E23B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>ONTV Broadcast Network / Production Accountant</w:t>
            </w:r>
          </w:p>
          <w:p w14:paraId="098DB6F9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1CB11C9E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Feb 2010 -   Cairo - Egypt</w:t>
            </w:r>
          </w:p>
          <w:p w14:paraId="51A388AD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Production Accountants calculate finances, work out the cost of a production, communicate with the finance department.</w:t>
            </w:r>
          </w:p>
          <w:p w14:paraId="0D3C4D79" w14:textId="77777777" w:rsidR="005F5957" w:rsidRPr="009028CD" w:rsidRDefault="005F5957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63ECB7D5" w14:textId="77777777" w:rsidR="005F5957" w:rsidRPr="009028CD" w:rsidRDefault="005F5957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09BF464B" w14:textId="5D74C66A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control the cash flow, or spending. This is a demanding role that requires a level head, self-confidence and strong communication skills.</w:t>
            </w:r>
          </w:p>
          <w:p w14:paraId="09F85EE0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Provide analysis for the finance department for expenses with Journal entries such as rental Equipment out-side reports etc.</w:t>
            </w:r>
          </w:p>
          <w:p w14:paraId="185C709F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Register Journal entries on the system of General ledger.</w:t>
            </w:r>
          </w:p>
          <w:p w14:paraId="69660816" w14:textId="0C0E3029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Responsible for on-site expenses and calculating taxes accordingly.</w:t>
            </w:r>
          </w:p>
          <w:p w14:paraId="0A5118A0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642A636D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6EA82D3B" w14:textId="77777777" w:rsidR="009028CD" w:rsidRPr="009028CD" w:rsidRDefault="009028CD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2EF433FD" w14:textId="697B3791" w:rsidR="00FB485F" w:rsidRDefault="00FB485F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370F9A88" w14:textId="6CA8199D" w:rsidR="00FB485F" w:rsidRDefault="00FB485F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07EB7D72" w14:textId="77777777" w:rsidR="00FB485F" w:rsidRPr="009028CD" w:rsidRDefault="00FB485F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49353A5E" w14:textId="0D95E351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Freelance  </w:t>
            </w:r>
            <w:proofErr w:type="spellStart"/>
            <w:r w:rsidR="00A517CC"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>Themeforest</w:t>
            </w:r>
            <w:proofErr w:type="spellEnd"/>
            <w:r w:rsidR="00A517CC"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</w:t>
            </w:r>
            <w:r w:rsidRPr="009028CD">
              <w:rPr>
                <w:rFonts w:eastAsiaTheme="minorHAnsi"/>
                <w:b/>
                <w:bCs/>
                <w:color w:val="595959" w:themeColor="text1" w:themeTint="A6"/>
                <w:sz w:val="24"/>
                <w:szCs w:val="24"/>
                <w:lang w:val="en-GB" w:eastAsia="en-US" w:bidi="en-GB"/>
              </w:rPr>
              <w:t>/ WordPress theme customizer</w:t>
            </w:r>
          </w:p>
          <w:p w14:paraId="1A0D05F6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00AA71BB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Location: Online</w:t>
            </w:r>
          </w:p>
          <w:p w14:paraId="25D9D1BA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WordPress developers design and implement websites for companies using the WordPress creation tool.</w:t>
            </w:r>
          </w:p>
          <w:p w14:paraId="304F884A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Responsible for both front-end and back-end development, including the implementation of themes and plugins.</w:t>
            </w:r>
          </w:p>
          <w:p w14:paraId="762C5B4E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The goal is to create attractive and user-friendly websites according to client specifications.</w:t>
            </w:r>
          </w:p>
          <w:p w14:paraId="1EB7AE6B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Tools used page builders.</w:t>
            </w:r>
          </w:p>
          <w:p w14:paraId="07AB1079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Divi Builder</w:t>
            </w:r>
          </w:p>
          <w:p w14:paraId="48A39E04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proofErr w:type="spellStart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Elementor</w:t>
            </w:r>
            <w:proofErr w:type="spellEnd"/>
          </w:p>
          <w:p w14:paraId="47F1D1CD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Beaver Builder</w:t>
            </w:r>
          </w:p>
          <w:p w14:paraId="230A70DA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proofErr w:type="spellStart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WPBakery</w:t>
            </w:r>
            <w:proofErr w:type="spellEnd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Page Builder etc..</w:t>
            </w:r>
          </w:p>
          <w:p w14:paraId="62982AB1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Live Composer</w:t>
            </w:r>
          </w:p>
          <w:p w14:paraId="02AABDCB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proofErr w:type="spellStart"/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Themify</w:t>
            </w:r>
            <w:proofErr w:type="spellEnd"/>
          </w:p>
          <w:p w14:paraId="6B3FC107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Hosts used</w:t>
            </w:r>
          </w:p>
          <w:p w14:paraId="07DD10CD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 w:hint="eastAsia"/>
                <w:color w:val="595959" w:themeColor="text1" w:themeTint="A6"/>
                <w:sz w:val="24"/>
                <w:szCs w:val="24"/>
                <w:lang w:val="en-GB" w:eastAsia="en-US" w:bidi="en-GB"/>
              </w:rPr>
              <w:t>Blue hos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t ,</w:t>
            </w:r>
            <w:r w:rsidRPr="009028CD">
              <w:rPr>
                <w:rFonts w:eastAsiaTheme="minorHAnsi" w:hint="eastAsia"/>
                <w:color w:val="595959" w:themeColor="text1" w:themeTint="A6"/>
                <w:sz w:val="24"/>
                <w:szCs w:val="24"/>
                <w:lang w:val="en-GB" w:eastAsia="en-US" w:bidi="en-GB"/>
              </w:rPr>
              <w:t>Host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Gator </w:t>
            </w:r>
          </w:p>
          <w:p w14:paraId="46DA3834" w14:textId="77777777" w:rsidR="00ED386B" w:rsidRPr="009028CD" w:rsidRDefault="00ED386B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3CAAF16A" w14:textId="77777777" w:rsidR="00ED386B" w:rsidRPr="009028CD" w:rsidRDefault="00000000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hyperlink r:id="rId17" w:history="1">
              <w:r w:rsidR="00ED386B" w:rsidRPr="009028CD">
                <w:rPr>
                  <w:rFonts w:eastAsiaTheme="minorHAnsi"/>
                  <w:color w:val="595959" w:themeColor="text1" w:themeTint="A6"/>
                  <w:sz w:val="24"/>
                  <w:szCs w:val="24"/>
                  <w:lang w:eastAsia="en-US"/>
                </w:rPr>
                <w:t>www.pathfinderenduro.com</w:t>
              </w:r>
            </w:hyperlink>
            <w:r w:rsidR="00ED386B"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 </w:t>
            </w:r>
          </w:p>
          <w:p w14:paraId="04FC5723" w14:textId="77777777" w:rsidR="00ED386B" w:rsidRPr="009028CD" w:rsidRDefault="00000000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hyperlink r:id="rId18" w:history="1">
              <w:r w:rsidR="00ED386B" w:rsidRPr="009028CD">
                <w:rPr>
                  <w:rFonts w:eastAsiaTheme="minorHAnsi"/>
                  <w:color w:val="595959" w:themeColor="text1" w:themeTint="A6"/>
                  <w:sz w:val="24"/>
                  <w:szCs w:val="24"/>
                  <w:lang w:eastAsia="en-US"/>
                </w:rPr>
                <w:t>www.saahmi.com</w:t>
              </w:r>
            </w:hyperlink>
            <w:r w:rsidR="00ED386B"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</w:t>
            </w:r>
          </w:p>
          <w:p w14:paraId="7CFBA373" w14:textId="74D6DB61" w:rsidR="00061042" w:rsidRPr="009028CD" w:rsidRDefault="00061042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78B16F4D" w14:textId="77777777" w:rsidR="00061042" w:rsidRPr="009028CD" w:rsidRDefault="00061042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sdt>
            <w:sdtP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id w:val="-1447144958"/>
              <w:placeholder>
                <w:docPart w:val="2B9B51D76E9E804DA65C4D6E30A75E11"/>
              </w:placeholder>
              <w:temporary/>
              <w:showingPlcHdr/>
              <w15:appearance w15:val="hidden"/>
            </w:sdtPr>
            <w:sdtContent>
              <w:p w14:paraId="509DD87A" w14:textId="258825BB" w:rsidR="000041C4" w:rsidRPr="009028CD" w:rsidRDefault="000041C4" w:rsidP="009028CD">
                <w:pPr>
                  <w:pBdr>
                    <w:bottom w:val="single" w:sz="8" w:space="1" w:color="94B6D2" w:themeColor="accent1"/>
                  </w:pBdr>
                  <w:rPr>
                    <w:rFonts w:eastAsiaTheme="minorHAnsi"/>
                    <w:color w:val="595959" w:themeColor="text1" w:themeTint="A6"/>
                    <w:sz w:val="24"/>
                    <w:szCs w:val="24"/>
                    <w:lang w:val="en-GB" w:eastAsia="en-US" w:bidi="en-GB"/>
                  </w:rPr>
                </w:pPr>
                <w:r w:rsidRPr="009028CD">
                  <w:rPr>
                    <w:rFonts w:eastAsiaTheme="minorHAnsi"/>
                    <w:color w:val="595959" w:themeColor="text1" w:themeTint="A6"/>
                    <w:sz w:val="24"/>
                    <w:szCs w:val="24"/>
                    <w:lang w:val="en-GB" w:eastAsia="en-US" w:bidi="en-GB"/>
                  </w:rPr>
                  <w:t>EDUCATION</w:t>
                </w:r>
              </w:p>
            </w:sdtContent>
          </w:sdt>
          <w:p w14:paraId="119B3FA5" w14:textId="3457373A" w:rsidR="000041C4" w:rsidRPr="009028CD" w:rsidRDefault="005A3A6C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Faculty of Commerce Ain Shams </w:t>
            </w:r>
            <w:r w:rsidR="00C47BA7"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University.</w:t>
            </w: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 xml:space="preserve">  2010</w:t>
            </w:r>
          </w:p>
          <w:p w14:paraId="10EE71FC" w14:textId="77777777" w:rsidR="00500878" w:rsidRPr="009028CD" w:rsidRDefault="00500878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79BFFB39" w14:textId="35F6982C" w:rsidR="00FF2ED8" w:rsidRPr="009028CD" w:rsidRDefault="005A3A6C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  <w:r w:rsidRPr="009028CD"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  <w:t>Advanced Technical school for information Technology 2005</w:t>
            </w:r>
          </w:p>
          <w:p w14:paraId="486FC7EA" w14:textId="77777777" w:rsidR="00FB485F" w:rsidRDefault="00FB485F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  <w:p w14:paraId="0EF7C152" w14:textId="1FB6F207" w:rsidR="00381332" w:rsidRPr="009028CD" w:rsidRDefault="00381332" w:rsidP="009028CD">
            <w:pPr>
              <w:pBdr>
                <w:bottom w:val="single" w:sz="8" w:space="1" w:color="94B6D2" w:themeColor="accent1"/>
              </w:pBdr>
              <w:rPr>
                <w:rFonts w:eastAsiaTheme="minorHAnsi"/>
                <w:color w:val="595959" w:themeColor="text1" w:themeTint="A6"/>
                <w:sz w:val="24"/>
                <w:szCs w:val="24"/>
                <w:lang w:val="en-GB" w:eastAsia="en-US" w:bidi="en-GB"/>
              </w:rPr>
            </w:pPr>
          </w:p>
        </w:tc>
      </w:tr>
    </w:tbl>
    <w:p w14:paraId="0BC563B0" w14:textId="77777777" w:rsidR="003C0FB4" w:rsidRDefault="003C0FB4" w:rsidP="000C45FF">
      <w:pPr>
        <w:tabs>
          <w:tab w:val="left" w:pos="990"/>
        </w:tabs>
        <w:rPr>
          <w:lang w:val="en-GB"/>
        </w:rPr>
      </w:pPr>
    </w:p>
    <w:p w14:paraId="07F108F6" w14:textId="15F03F3E" w:rsidR="0045059C" w:rsidRDefault="0045059C" w:rsidP="0045059C">
      <w:pPr>
        <w:framePr w:wrap="around" w:vAnchor="text" w:hAnchor="text" w:y="599"/>
        <w:spacing w:after="19"/>
        <w:suppressOverlap/>
      </w:pPr>
      <w:r>
        <w:rPr>
          <w:rFonts w:ascii="Raleway" w:eastAsia="Raleway" w:hAnsi="Raleway" w:cs="Raleway"/>
          <w:b/>
          <w:sz w:val="24"/>
        </w:rPr>
        <w:t xml:space="preserve">Languages                                                    </w:t>
      </w:r>
      <w:r>
        <w:rPr>
          <w:rFonts w:ascii="Lato" w:eastAsia="Lato" w:hAnsi="Lato" w:cs="Lato"/>
          <w:sz w:val="24"/>
        </w:rPr>
        <w:t>. Arabic: Native or bilingual proficiency</w:t>
      </w:r>
    </w:p>
    <w:p w14:paraId="7C5A0D42" w14:textId="04CCB106" w:rsidR="008362BD" w:rsidRDefault="0045059C" w:rsidP="008362BD">
      <w:pPr>
        <w:tabs>
          <w:tab w:val="left" w:pos="990"/>
        </w:tabs>
        <w:jc w:val="center"/>
        <w:rPr>
          <w:rFonts w:ascii="Lato" w:eastAsia="Lato" w:hAnsi="Lato" w:cs="Lato"/>
          <w:sz w:val="24"/>
        </w:rPr>
      </w:pPr>
      <w:r>
        <w:rPr>
          <w:rFonts w:ascii="Lato" w:eastAsia="Lato" w:hAnsi="Lato" w:cs="Lato"/>
          <w:sz w:val="24"/>
        </w:rPr>
        <w:t xml:space="preserve">                   </w:t>
      </w:r>
      <w:r w:rsidR="00363C80">
        <w:rPr>
          <w:rFonts w:ascii="Lato" w:eastAsia="Lato" w:hAnsi="Lato" w:cs="Lato"/>
          <w:sz w:val="24"/>
        </w:rPr>
        <w:t xml:space="preserve">         </w:t>
      </w:r>
      <w:r>
        <w:rPr>
          <w:rFonts w:ascii="Lato" w:eastAsia="Lato" w:hAnsi="Lato" w:cs="Lato"/>
          <w:sz w:val="24"/>
        </w:rPr>
        <w:t>. English: Full professional proficiency</w:t>
      </w:r>
    </w:p>
    <w:p w14:paraId="192C0EC1" w14:textId="77777777" w:rsidR="008362BD" w:rsidRDefault="008362BD" w:rsidP="008362BD">
      <w:pPr>
        <w:tabs>
          <w:tab w:val="left" w:pos="990"/>
        </w:tabs>
        <w:jc w:val="center"/>
        <w:rPr>
          <w:rFonts w:ascii="Lato" w:eastAsia="Lato" w:hAnsi="Lato" w:cs="Lato"/>
          <w:sz w:val="24"/>
        </w:rPr>
      </w:pPr>
      <w:r>
        <w:rPr>
          <w:rFonts w:ascii="Lato" w:eastAsia="Lato" w:hAnsi="Lato" w:cs="Lato"/>
          <w:sz w:val="24"/>
        </w:rPr>
        <w:t xml:space="preserve">                </w:t>
      </w:r>
    </w:p>
    <w:p w14:paraId="63338EBE" w14:textId="77777777" w:rsidR="008362BD" w:rsidRDefault="008362BD" w:rsidP="008362BD">
      <w:pPr>
        <w:tabs>
          <w:tab w:val="left" w:pos="990"/>
        </w:tabs>
        <w:jc w:val="center"/>
        <w:rPr>
          <w:rFonts w:ascii="Lato" w:eastAsia="Lato" w:hAnsi="Lato" w:cs="Lato"/>
          <w:sz w:val="24"/>
        </w:rPr>
      </w:pPr>
    </w:p>
    <w:p w14:paraId="00C1570E" w14:textId="77777777" w:rsidR="008362BD" w:rsidRDefault="008362BD" w:rsidP="008362BD">
      <w:pPr>
        <w:tabs>
          <w:tab w:val="left" w:pos="990"/>
        </w:tabs>
        <w:jc w:val="center"/>
        <w:rPr>
          <w:rFonts w:ascii="Lato" w:eastAsia="Lato" w:hAnsi="Lato" w:cs="Lato"/>
          <w:sz w:val="24"/>
        </w:rPr>
      </w:pPr>
    </w:p>
    <w:p w14:paraId="3BAFDD5D" w14:textId="197AD1DF" w:rsidR="008362BD" w:rsidRPr="008362BD" w:rsidRDefault="008362BD" w:rsidP="008362BD">
      <w:pPr>
        <w:tabs>
          <w:tab w:val="left" w:pos="990"/>
        </w:tabs>
        <w:jc w:val="center"/>
        <w:rPr>
          <w:rFonts w:ascii="Lato" w:eastAsia="Lato" w:hAnsi="Lato" w:cs="Lato"/>
          <w:sz w:val="24"/>
        </w:rPr>
      </w:pPr>
      <w:r>
        <w:rPr>
          <w:rFonts w:ascii="Lato" w:eastAsia="Lato" w:hAnsi="Lato" w:cs="Lato"/>
          <w:sz w:val="24"/>
        </w:rPr>
        <w:t xml:space="preserve">         . German: Elementary level  </w:t>
      </w:r>
    </w:p>
    <w:p w14:paraId="7AB81E8A" w14:textId="3B13F4A3" w:rsidR="00363C80" w:rsidRDefault="00363C80" w:rsidP="000C45FF">
      <w:pPr>
        <w:tabs>
          <w:tab w:val="left" w:pos="990"/>
        </w:tabs>
        <w:rPr>
          <w:lang w:val="en-GB"/>
        </w:rPr>
      </w:pPr>
    </w:p>
    <w:p w14:paraId="079CD7A7" w14:textId="77777777" w:rsidR="00ED386B" w:rsidRDefault="00ED386B" w:rsidP="000C45FF">
      <w:pPr>
        <w:tabs>
          <w:tab w:val="left" w:pos="990"/>
        </w:tabs>
        <w:rPr>
          <w:lang w:val="en-GB"/>
        </w:rPr>
      </w:pPr>
    </w:p>
    <w:p w14:paraId="7A042705" w14:textId="77777777" w:rsidR="003C0FB4" w:rsidRDefault="003C0FB4" w:rsidP="000C45FF">
      <w:pPr>
        <w:tabs>
          <w:tab w:val="left" w:pos="990"/>
        </w:tabs>
        <w:rPr>
          <w:lang w:val="en-GB"/>
        </w:rPr>
      </w:pPr>
    </w:p>
    <w:p w14:paraId="5623DF93" w14:textId="03553FE4" w:rsidR="009028CD" w:rsidRDefault="009028CD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7880C62C" w14:textId="7F3F769A" w:rsidR="00381332" w:rsidRDefault="00381332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40B5E303" w14:textId="1CD2C7AE" w:rsidR="00381332" w:rsidRDefault="00381332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5D430CAA" w14:textId="7049C746" w:rsidR="00381332" w:rsidRDefault="00381332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596EA963" w14:textId="0565169B" w:rsidR="00381332" w:rsidRDefault="00381332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1220F168" w14:textId="14D9E5FF" w:rsidR="00381332" w:rsidRDefault="00381332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0659187E" w14:textId="230D5DBC" w:rsidR="00381332" w:rsidRDefault="00381332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52D1C578" w14:textId="3C846E91" w:rsidR="00381332" w:rsidRDefault="00381332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3F929082" w14:textId="74BEB147" w:rsidR="00237EA9" w:rsidRDefault="00237EA9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52A3D9C4" w14:textId="77777777" w:rsidR="00237EA9" w:rsidRDefault="00237EA9" w:rsidP="00FB485F">
      <w:pPr>
        <w:tabs>
          <w:tab w:val="center" w:pos="3988"/>
        </w:tabs>
        <w:spacing w:line="265" w:lineRule="auto"/>
        <w:rPr>
          <w:rFonts w:ascii="Raleway" w:eastAsia="Raleway" w:hAnsi="Raleway" w:cs="Raleway"/>
          <w:b/>
          <w:sz w:val="24"/>
        </w:rPr>
      </w:pPr>
    </w:p>
    <w:p w14:paraId="42D1DF45" w14:textId="77777777" w:rsidR="00580CE4" w:rsidRDefault="00580CE4" w:rsidP="0045059C">
      <w:pPr>
        <w:tabs>
          <w:tab w:val="center" w:pos="3988"/>
        </w:tabs>
        <w:spacing w:line="265" w:lineRule="auto"/>
        <w:ind w:left="-15"/>
        <w:rPr>
          <w:rFonts w:ascii="Raleway" w:eastAsia="Raleway" w:hAnsi="Raleway" w:cs="Raleway"/>
          <w:b/>
          <w:sz w:val="24"/>
        </w:rPr>
      </w:pPr>
    </w:p>
    <w:p w14:paraId="58F2FEF4" w14:textId="5411C9C5" w:rsidR="0060133C" w:rsidRPr="00FB485F" w:rsidRDefault="0064501F" w:rsidP="00FB485F">
      <w:pPr>
        <w:tabs>
          <w:tab w:val="center" w:pos="3988"/>
        </w:tabs>
        <w:spacing w:line="265" w:lineRule="auto"/>
        <w:ind w:left="-15"/>
        <w:rPr>
          <w:rFonts w:ascii="Raleway" w:eastAsia="Raleway" w:hAnsi="Raleway" w:cs="Raleway"/>
          <w:b/>
          <w:sz w:val="24"/>
        </w:rPr>
      </w:pPr>
      <w:r>
        <w:rPr>
          <w:rFonts w:ascii="Raleway" w:eastAsia="Raleway" w:hAnsi="Raleway" w:cs="Raleway"/>
          <w:b/>
          <w:sz w:val="24"/>
        </w:rPr>
        <w:t xml:space="preserve">Licenses &amp; certifications.          </w:t>
      </w:r>
    </w:p>
    <w:p w14:paraId="43547599" w14:textId="09FA6DF0" w:rsidR="0045059C" w:rsidRDefault="0064501F" w:rsidP="0045059C">
      <w:pPr>
        <w:tabs>
          <w:tab w:val="center" w:pos="3988"/>
        </w:tabs>
        <w:spacing w:line="265" w:lineRule="auto"/>
        <w:ind w:left="-15"/>
      </w:pPr>
      <w:r w:rsidRPr="0064501F">
        <w:rPr>
          <w:rFonts w:ascii="Lato" w:eastAsia="Lato" w:hAnsi="Lato" w:cs="Lato"/>
          <w:color w:val="000000"/>
          <w:sz w:val="20"/>
          <w:lang w:eastAsia="en-US"/>
        </w:rPr>
        <w:t xml:space="preserve">                  </w:t>
      </w:r>
      <w:r w:rsidR="0045059C">
        <w:rPr>
          <w:rFonts w:ascii="Lato" w:eastAsia="Lato" w:hAnsi="Lato" w:cs="Lato"/>
          <w:color w:val="000000"/>
          <w:sz w:val="20"/>
          <w:lang w:eastAsia="en-US"/>
        </w:rPr>
        <w:t xml:space="preserve">                                                         </w:t>
      </w:r>
      <w:r w:rsidR="0060133C">
        <w:rPr>
          <w:rFonts w:ascii="Lato" w:eastAsia="Lato" w:hAnsi="Lato" w:cs="Lato"/>
          <w:color w:val="000000"/>
          <w:sz w:val="20"/>
          <w:lang w:eastAsia="en-US"/>
        </w:rPr>
        <w:t xml:space="preserve">     </w:t>
      </w:r>
      <w:r w:rsidR="0045059C">
        <w:rPr>
          <w:rFonts w:ascii="Lato" w:eastAsia="Lato" w:hAnsi="Lato" w:cs="Lato"/>
          <w:color w:val="000000"/>
          <w:sz w:val="20"/>
          <w:lang w:eastAsia="en-US"/>
        </w:rPr>
        <w:t xml:space="preserve">  </w:t>
      </w:r>
      <w:r w:rsidRPr="0064501F">
        <w:rPr>
          <w:rFonts w:ascii="Lato" w:eastAsia="Lato" w:hAnsi="Lato" w:cs="Lato"/>
          <w:color w:val="000000"/>
          <w:sz w:val="20"/>
          <w:lang w:eastAsia="en-US"/>
        </w:rPr>
        <w:t xml:space="preserve"> </w:t>
      </w:r>
      <w:r w:rsidR="0045059C">
        <w:rPr>
          <w:rFonts w:ascii="Raleway" w:eastAsia="Raleway" w:hAnsi="Raleway" w:cs="Raleway"/>
          <w:b/>
          <w:sz w:val="24"/>
        </w:rPr>
        <w:t>FreeCodeCamp</w:t>
      </w:r>
    </w:p>
    <w:p w14:paraId="2E56A6DF" w14:textId="7B9A588E" w:rsidR="0045059C" w:rsidRPr="003C0FB4" w:rsidRDefault="0060133C" w:rsidP="003C0FB4">
      <w:pPr>
        <w:spacing w:after="472" w:line="250" w:lineRule="auto"/>
        <w:ind w:left="3100" w:hanging="10"/>
        <w:jc w:val="center"/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</w:pPr>
      <w:r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</w:t>
      </w:r>
      <w:r w:rsidR="0045059C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JavaScript Algorithms and Data Structures </w:t>
      </w:r>
      <w:r w:rsid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                  </w:t>
      </w:r>
      <w:proofErr w:type="spellStart"/>
      <w:r w:rsidR="00BB5759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>FreeCodeCamp</w:t>
      </w:r>
      <w:proofErr w:type="spellEnd"/>
      <w:r w:rsidR="00BB5759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</w:t>
      </w:r>
      <w:r w:rsidR="0045059C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>Issued Dec</w:t>
      </w:r>
      <w:r w:rsid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2021</w:t>
      </w:r>
    </w:p>
    <w:p w14:paraId="525E223A" w14:textId="60776510" w:rsidR="009028CD" w:rsidRPr="009028CD" w:rsidRDefault="003C0FB4" w:rsidP="009028CD">
      <w:pPr>
        <w:spacing w:after="472" w:line="250" w:lineRule="auto"/>
        <w:ind w:left="3100" w:hanging="10"/>
        <w:jc w:val="center"/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</w:pPr>
      <w:r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       </w:t>
      </w:r>
      <w:r w:rsidR="0045059C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</w:t>
      </w:r>
      <w:r w:rsidR="0060133C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   </w:t>
      </w:r>
      <w:r w:rsidR="0045059C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>· No Expiration Date</w:t>
      </w:r>
      <w:r w:rsidR="00BB5759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 xml:space="preserve"> </w:t>
      </w:r>
      <w:r w:rsidR="0045059C" w:rsidRPr="003C0FB4">
        <w:rPr>
          <w:rFonts w:eastAsiaTheme="minorHAnsi"/>
          <w:color w:val="595959" w:themeColor="text1" w:themeTint="A6"/>
          <w:sz w:val="24"/>
          <w:szCs w:val="24"/>
          <w:lang w:val="en-GB" w:eastAsia="en-US" w:bidi="en-GB"/>
        </w:rPr>
        <w:t>Issued Dec 2021 · No Expiration Date</w:t>
      </w:r>
    </w:p>
    <w:p w14:paraId="6C32C61E" w14:textId="58D2A9C3" w:rsidR="009028CD" w:rsidRDefault="009028CD" w:rsidP="009028CD">
      <w:pPr>
        <w:spacing w:after="103" w:line="458" w:lineRule="auto"/>
        <w:ind w:left="3100" w:hanging="10"/>
        <w:jc w:val="center"/>
      </w:pPr>
      <w:r>
        <w:rPr>
          <w:rFonts w:ascii="Lato" w:eastAsia="Lato" w:hAnsi="Lato" w:cs="Lato"/>
          <w:sz w:val="20"/>
        </w:rPr>
        <w:t xml:space="preserve">        </w:t>
      </w:r>
      <w:r w:rsidR="0060133C">
        <w:rPr>
          <w:rFonts w:ascii="Lato" w:eastAsia="Lato" w:hAnsi="Lato" w:cs="Lato"/>
          <w:sz w:val="20"/>
        </w:rPr>
        <w:t xml:space="preserve">   </w:t>
      </w:r>
      <w:r w:rsidR="0045059C">
        <w:rPr>
          <w:rFonts w:ascii="Lato" w:eastAsia="Lato" w:hAnsi="Lato" w:cs="Lato"/>
          <w:sz w:val="20"/>
        </w:rPr>
        <w:t xml:space="preserve">  https://www.freecodecamp.org/certification/fcc93ef1984-e4a0-4112-     8f42f673a4ccc395/</w:t>
      </w:r>
      <w:r w:rsidR="00BB5759">
        <w:rPr>
          <w:rFonts w:ascii="Lato" w:eastAsia="Lato" w:hAnsi="Lato" w:cs="Lato"/>
          <w:sz w:val="20"/>
        </w:rPr>
        <w:t>JavaScript</w:t>
      </w:r>
      <w:r w:rsidR="0045059C">
        <w:rPr>
          <w:rFonts w:ascii="Lato" w:eastAsia="Lato" w:hAnsi="Lato" w:cs="Lato"/>
          <w:sz w:val="20"/>
        </w:rPr>
        <w:t>-algorithms-and-data-structure</w:t>
      </w:r>
      <w:r w:rsidR="0045059C">
        <w:rPr>
          <w:rFonts w:ascii="Lato" w:eastAsia="Lato" w:hAnsi="Lato" w:cs="Lato"/>
          <w:sz w:val="24"/>
        </w:rPr>
        <w:t>s</w:t>
      </w:r>
    </w:p>
    <w:p w14:paraId="74C89A0B" w14:textId="1D73127A" w:rsidR="0045059C" w:rsidRDefault="009028CD" w:rsidP="0045059C">
      <w:pPr>
        <w:pStyle w:val="Heading1"/>
        <w:spacing w:before="0" w:after="182"/>
        <w:ind w:left="830" w:right="897"/>
      </w:pPr>
      <w:r>
        <w:t xml:space="preserve">                                        </w:t>
      </w:r>
      <w:r w:rsidR="0045059C">
        <w:t xml:space="preserve"> </w:t>
      </w:r>
      <w:r w:rsidR="0045059C" w:rsidRPr="0045059C">
        <w:t>Udemy</w:t>
      </w:r>
    </w:p>
    <w:p w14:paraId="4ECA7D99" w14:textId="4411AA66" w:rsidR="0045059C" w:rsidRPr="0045059C" w:rsidRDefault="0045059C" w:rsidP="0045059C">
      <w:pPr>
        <w:pStyle w:val="Heading1"/>
        <w:spacing w:before="0" w:after="182"/>
        <w:ind w:left="830" w:right="897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</w:t>
      </w:r>
      <w:r w:rsidRPr="0045059C">
        <w:rPr>
          <w:sz w:val="24"/>
          <w:szCs w:val="24"/>
        </w:rPr>
        <w:t xml:space="preserve">   1- 2020 web development bootcamp Udemy</w:t>
      </w:r>
    </w:p>
    <w:p w14:paraId="2069AC94" w14:textId="08FAA8B9" w:rsidR="008362BD" w:rsidRPr="009028CD" w:rsidRDefault="0045059C" w:rsidP="009028CD">
      <w:pPr>
        <w:spacing w:after="230" w:line="250" w:lineRule="auto"/>
        <w:ind w:left="3100" w:hanging="10"/>
        <w:jc w:val="center"/>
      </w:pPr>
      <w:r>
        <w:rPr>
          <w:rFonts w:ascii="Lato" w:eastAsia="Lato" w:hAnsi="Lato" w:cs="Lato"/>
          <w:sz w:val="20"/>
        </w:rPr>
        <w:t xml:space="preserve">                      https://udemy-certificate.s3.amazonaws.com/image/UC-befa5c9f-eed1-41d5aa1b-6207c7e0923b.jpg?v=1602769036000</w:t>
      </w:r>
    </w:p>
    <w:p w14:paraId="6A3FD49D" w14:textId="33BDC0A1" w:rsidR="0045059C" w:rsidRPr="0045059C" w:rsidRDefault="008362BD" w:rsidP="0045059C">
      <w:pPr>
        <w:pStyle w:val="Heading1"/>
        <w:spacing w:before="0" w:after="182"/>
        <w:ind w:left="830" w:right="89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5059C" w:rsidRPr="0045059C">
        <w:rPr>
          <w:sz w:val="24"/>
          <w:szCs w:val="24"/>
        </w:rPr>
        <w:t>2-Javascript weird parts Udemy</w:t>
      </w:r>
    </w:p>
    <w:p w14:paraId="168B8870" w14:textId="27260927" w:rsidR="0045059C" w:rsidRDefault="0045059C" w:rsidP="0045059C">
      <w:pPr>
        <w:spacing w:after="230" w:line="250" w:lineRule="auto"/>
        <w:ind w:left="3100" w:hanging="10"/>
        <w:jc w:val="center"/>
      </w:pPr>
      <w:r>
        <w:rPr>
          <w:rFonts w:ascii="Lato" w:eastAsia="Lato" w:hAnsi="Lato" w:cs="Lato"/>
          <w:sz w:val="20"/>
        </w:rPr>
        <w:t xml:space="preserve">                          https://udemy-certificate.s3.amazonaws.com/image/UC-37037515-e2db-420 9-a409-9d1ca95c20e4.jpg?v=1614885748000</w:t>
      </w:r>
    </w:p>
    <w:p w14:paraId="01FDDE66" w14:textId="11392B51" w:rsidR="0045059C" w:rsidRDefault="0045059C" w:rsidP="0045059C">
      <w:pPr>
        <w:pStyle w:val="Heading1"/>
        <w:spacing w:before="0" w:after="182"/>
        <w:ind w:left="830" w:right="897"/>
        <w:jc w:val="center"/>
      </w:pPr>
      <w:r>
        <w:t xml:space="preserve">          </w:t>
      </w:r>
      <w:r w:rsidR="00F669AE">
        <w:t xml:space="preserve">        </w:t>
      </w:r>
      <w:r>
        <w:t xml:space="preserve">  </w:t>
      </w:r>
      <w:r w:rsidRPr="0045059C">
        <w:rPr>
          <w:sz w:val="24"/>
          <w:szCs w:val="24"/>
        </w:rPr>
        <w:t>3-Reactjs redux react router Udemy</w:t>
      </w:r>
    </w:p>
    <w:p w14:paraId="39C7DA46" w14:textId="0B908F86" w:rsidR="0045059C" w:rsidRPr="0045059C" w:rsidRDefault="0045059C" w:rsidP="0045059C">
      <w:pPr>
        <w:spacing w:after="230" w:line="250" w:lineRule="auto"/>
        <w:ind w:left="3100" w:hanging="10"/>
        <w:jc w:val="center"/>
      </w:pPr>
      <w:r w:rsidRPr="0045059C">
        <w:rPr>
          <w:rFonts w:ascii="Lato" w:eastAsia="Lato" w:hAnsi="Lato" w:cs="Lato"/>
          <w:sz w:val="20"/>
        </w:rPr>
        <w:t xml:space="preserve">                      https://udemy-certificate.s3.amazonaws.com/image/UC-748d28fb-bd58-40d 5-94e0-</w:t>
      </w:r>
      <w:r>
        <w:rPr>
          <w:rFonts w:ascii="Lato" w:eastAsia="Lato" w:hAnsi="Lato" w:cs="Lato"/>
          <w:sz w:val="20"/>
        </w:rPr>
        <w:t>9bd6d0a99ba2.jpg?v=1613737596000</w:t>
      </w:r>
    </w:p>
    <w:p w14:paraId="27A819ED" w14:textId="430D77CE" w:rsidR="0064501F" w:rsidRPr="0045059C" w:rsidRDefault="0064501F" w:rsidP="0045059C">
      <w:pPr>
        <w:spacing w:after="230" w:line="250" w:lineRule="auto"/>
        <w:ind w:left="3100" w:hanging="10"/>
        <w:rPr>
          <w:rFonts w:ascii="Calibri" w:eastAsia="Calibri" w:hAnsi="Calibri" w:cs="Calibri"/>
          <w:color w:val="000000"/>
          <w:sz w:val="22"/>
          <w:lang w:eastAsia="en-US"/>
        </w:rPr>
      </w:pPr>
    </w:p>
    <w:sectPr w:rsidR="0064501F" w:rsidRPr="0045059C" w:rsidSect="00E61979">
      <w:headerReference w:type="default" r:id="rId19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B542" w14:textId="77777777" w:rsidR="000F46A7" w:rsidRDefault="000F46A7" w:rsidP="000C45FF">
      <w:r>
        <w:separator/>
      </w:r>
    </w:p>
  </w:endnote>
  <w:endnote w:type="continuationSeparator" w:id="0">
    <w:p w14:paraId="222210F9" w14:textId="77777777" w:rsidR="000F46A7" w:rsidRDefault="000F46A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B4AB" w14:textId="77777777" w:rsidR="000F46A7" w:rsidRDefault="000F46A7" w:rsidP="000C45FF">
      <w:r>
        <w:separator/>
      </w:r>
    </w:p>
  </w:footnote>
  <w:footnote w:type="continuationSeparator" w:id="0">
    <w:p w14:paraId="10239596" w14:textId="77777777" w:rsidR="000F46A7" w:rsidRDefault="000F46A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DB28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5A7E6BF4" wp14:editId="3F00431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1FE8"/>
    <w:multiLevelType w:val="hybridMultilevel"/>
    <w:tmpl w:val="FFFFFFFF"/>
    <w:lvl w:ilvl="0" w:tplc="8482FC10">
      <w:start w:val="1"/>
      <w:numFmt w:val="bullet"/>
      <w:lvlText w:val="●"/>
      <w:lvlJc w:val="left"/>
      <w:pPr>
        <w:ind w:left="1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C18EA">
      <w:start w:val="1"/>
      <w:numFmt w:val="bullet"/>
      <w:lvlText w:val="o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4E70A">
      <w:start w:val="1"/>
      <w:numFmt w:val="bullet"/>
      <w:lvlText w:val="▪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02844">
      <w:start w:val="1"/>
      <w:numFmt w:val="bullet"/>
      <w:lvlText w:val="•"/>
      <w:lvlJc w:val="left"/>
      <w:pPr>
        <w:ind w:left="6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8E9D56">
      <w:start w:val="1"/>
      <w:numFmt w:val="bullet"/>
      <w:lvlText w:val="o"/>
      <w:lvlJc w:val="left"/>
      <w:pPr>
        <w:ind w:left="7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BC7E4C">
      <w:start w:val="1"/>
      <w:numFmt w:val="bullet"/>
      <w:lvlText w:val="▪"/>
      <w:lvlJc w:val="left"/>
      <w:pPr>
        <w:ind w:left="7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5490E2">
      <w:start w:val="1"/>
      <w:numFmt w:val="bullet"/>
      <w:lvlText w:val="•"/>
      <w:lvlJc w:val="left"/>
      <w:pPr>
        <w:ind w:left="8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A1198">
      <w:start w:val="1"/>
      <w:numFmt w:val="bullet"/>
      <w:lvlText w:val="o"/>
      <w:lvlJc w:val="left"/>
      <w:pPr>
        <w:ind w:left="9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66B23C">
      <w:start w:val="1"/>
      <w:numFmt w:val="bullet"/>
      <w:lvlText w:val="▪"/>
      <w:lvlJc w:val="left"/>
      <w:pPr>
        <w:ind w:left="10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86105"/>
    <w:multiLevelType w:val="hybridMultilevel"/>
    <w:tmpl w:val="405C888A"/>
    <w:lvl w:ilvl="0" w:tplc="FD24F374">
      <w:start w:val="1"/>
      <w:numFmt w:val="decimal"/>
      <w:lvlText w:val="%1-"/>
      <w:lvlJc w:val="left"/>
      <w:pPr>
        <w:ind w:left="3510" w:hanging="360"/>
      </w:pPr>
      <w:rPr>
        <w:rFonts w:ascii="Raleway" w:eastAsia="Raleway" w:hAnsi="Raleway" w:cs="Raleway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4230" w:hanging="360"/>
      </w:pPr>
    </w:lvl>
    <w:lvl w:ilvl="2" w:tplc="0809001B" w:tentative="1">
      <w:start w:val="1"/>
      <w:numFmt w:val="lowerRoman"/>
      <w:lvlText w:val="%3."/>
      <w:lvlJc w:val="right"/>
      <w:pPr>
        <w:ind w:left="4950" w:hanging="180"/>
      </w:pPr>
    </w:lvl>
    <w:lvl w:ilvl="3" w:tplc="0809000F" w:tentative="1">
      <w:start w:val="1"/>
      <w:numFmt w:val="decimal"/>
      <w:lvlText w:val="%4."/>
      <w:lvlJc w:val="left"/>
      <w:pPr>
        <w:ind w:left="5670" w:hanging="360"/>
      </w:pPr>
    </w:lvl>
    <w:lvl w:ilvl="4" w:tplc="08090019" w:tentative="1">
      <w:start w:val="1"/>
      <w:numFmt w:val="lowerLetter"/>
      <w:lvlText w:val="%5."/>
      <w:lvlJc w:val="left"/>
      <w:pPr>
        <w:ind w:left="6390" w:hanging="360"/>
      </w:pPr>
    </w:lvl>
    <w:lvl w:ilvl="5" w:tplc="0809001B" w:tentative="1">
      <w:start w:val="1"/>
      <w:numFmt w:val="lowerRoman"/>
      <w:lvlText w:val="%6."/>
      <w:lvlJc w:val="right"/>
      <w:pPr>
        <w:ind w:left="7110" w:hanging="180"/>
      </w:pPr>
    </w:lvl>
    <w:lvl w:ilvl="6" w:tplc="0809000F" w:tentative="1">
      <w:start w:val="1"/>
      <w:numFmt w:val="decimal"/>
      <w:lvlText w:val="%7."/>
      <w:lvlJc w:val="left"/>
      <w:pPr>
        <w:ind w:left="7830" w:hanging="360"/>
      </w:pPr>
    </w:lvl>
    <w:lvl w:ilvl="7" w:tplc="08090019" w:tentative="1">
      <w:start w:val="1"/>
      <w:numFmt w:val="lowerLetter"/>
      <w:lvlText w:val="%8."/>
      <w:lvlJc w:val="left"/>
      <w:pPr>
        <w:ind w:left="8550" w:hanging="360"/>
      </w:pPr>
    </w:lvl>
    <w:lvl w:ilvl="8" w:tplc="08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A887EED"/>
    <w:multiLevelType w:val="hybridMultilevel"/>
    <w:tmpl w:val="CC2AE6A4"/>
    <w:lvl w:ilvl="0" w:tplc="DD2A23C0">
      <w:start w:val="1"/>
      <w:numFmt w:val="decimal"/>
      <w:lvlText w:val="%1."/>
      <w:lvlJc w:val="left"/>
      <w:pPr>
        <w:ind w:left="72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B6B54"/>
    <w:multiLevelType w:val="hybridMultilevel"/>
    <w:tmpl w:val="9354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52759"/>
    <w:multiLevelType w:val="hybridMultilevel"/>
    <w:tmpl w:val="FFFFFFFF"/>
    <w:lvl w:ilvl="0" w:tplc="8F5E7FFC">
      <w:start w:val="1"/>
      <w:numFmt w:val="bullet"/>
      <w:lvlText w:val="●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7A75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6CC0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58E9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380E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3A36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69C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5C49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1414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BA42E0"/>
    <w:multiLevelType w:val="hybridMultilevel"/>
    <w:tmpl w:val="84F423F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DE4830"/>
    <w:multiLevelType w:val="hybridMultilevel"/>
    <w:tmpl w:val="4C1A197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34151F9"/>
    <w:multiLevelType w:val="hybridMultilevel"/>
    <w:tmpl w:val="07605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D1E27"/>
    <w:multiLevelType w:val="hybridMultilevel"/>
    <w:tmpl w:val="CE74E21A"/>
    <w:lvl w:ilvl="0" w:tplc="D5803D68">
      <w:start w:val="1"/>
      <w:numFmt w:val="decimal"/>
      <w:lvlText w:val="%1."/>
      <w:lvlJc w:val="left"/>
      <w:pPr>
        <w:ind w:left="72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304B2"/>
    <w:multiLevelType w:val="hybridMultilevel"/>
    <w:tmpl w:val="0944D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53B3"/>
    <w:multiLevelType w:val="hybridMultilevel"/>
    <w:tmpl w:val="5470D638"/>
    <w:lvl w:ilvl="0" w:tplc="8FC03F3C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5172B"/>
    <w:multiLevelType w:val="hybridMultilevel"/>
    <w:tmpl w:val="FFFFFFFF"/>
    <w:lvl w:ilvl="0" w:tplc="13CAA178">
      <w:start w:val="1"/>
      <w:numFmt w:val="bullet"/>
      <w:lvlText w:val="●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7A36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5893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603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1481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52BD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ED6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CBE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B625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244073"/>
    <w:multiLevelType w:val="hybridMultilevel"/>
    <w:tmpl w:val="8F285D0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245838"/>
    <w:multiLevelType w:val="hybridMultilevel"/>
    <w:tmpl w:val="089A6DF6"/>
    <w:lvl w:ilvl="0" w:tplc="D5803D68">
      <w:start w:val="1"/>
      <w:numFmt w:val="decimal"/>
      <w:lvlText w:val="%1."/>
      <w:lvlJc w:val="left"/>
      <w:pPr>
        <w:ind w:left="72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71530426">
    <w:abstractNumId w:val="2"/>
  </w:num>
  <w:num w:numId="2" w16cid:durableId="1074550802">
    <w:abstractNumId w:val="1"/>
  </w:num>
  <w:num w:numId="3" w16cid:durableId="1065182989">
    <w:abstractNumId w:val="4"/>
  </w:num>
  <w:num w:numId="4" w16cid:durableId="997925674">
    <w:abstractNumId w:val="8"/>
  </w:num>
  <w:num w:numId="5" w16cid:durableId="1995643540">
    <w:abstractNumId w:val="11"/>
  </w:num>
  <w:num w:numId="6" w16cid:durableId="1054814738">
    <w:abstractNumId w:val="6"/>
  </w:num>
  <w:num w:numId="7" w16cid:durableId="549734565">
    <w:abstractNumId w:val="7"/>
  </w:num>
  <w:num w:numId="8" w16cid:durableId="1178733534">
    <w:abstractNumId w:val="3"/>
  </w:num>
  <w:num w:numId="9" w16cid:durableId="1176074457">
    <w:abstractNumId w:val="14"/>
  </w:num>
  <w:num w:numId="10" w16cid:durableId="2032339509">
    <w:abstractNumId w:val="5"/>
  </w:num>
  <w:num w:numId="11" w16cid:durableId="1374034217">
    <w:abstractNumId w:val="12"/>
  </w:num>
  <w:num w:numId="12" w16cid:durableId="69930302">
    <w:abstractNumId w:val="0"/>
  </w:num>
  <w:num w:numId="13" w16cid:durableId="2021156389">
    <w:abstractNumId w:val="10"/>
  </w:num>
  <w:num w:numId="14" w16cid:durableId="806317139">
    <w:abstractNumId w:val="2"/>
  </w:num>
  <w:num w:numId="15" w16cid:durableId="1113211923">
    <w:abstractNumId w:val="9"/>
  </w:num>
  <w:num w:numId="16" w16cid:durableId="163667222">
    <w:abstractNumId w:val="2"/>
  </w:num>
  <w:num w:numId="17" w16cid:durableId="100422847">
    <w:abstractNumId w:val="13"/>
  </w:num>
  <w:num w:numId="18" w16cid:durableId="1968200511">
    <w:abstractNumId w:val="2"/>
  </w:num>
  <w:num w:numId="19" w16cid:durableId="500507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C2"/>
    <w:rsid w:val="000041C4"/>
    <w:rsid w:val="00036450"/>
    <w:rsid w:val="00061042"/>
    <w:rsid w:val="0008188D"/>
    <w:rsid w:val="0008618D"/>
    <w:rsid w:val="00091A0E"/>
    <w:rsid w:val="00094499"/>
    <w:rsid w:val="00096D1F"/>
    <w:rsid w:val="000B1FFB"/>
    <w:rsid w:val="000B663C"/>
    <w:rsid w:val="000C45FF"/>
    <w:rsid w:val="000E3FD1"/>
    <w:rsid w:val="000F46A7"/>
    <w:rsid w:val="00112054"/>
    <w:rsid w:val="00117070"/>
    <w:rsid w:val="00133163"/>
    <w:rsid w:val="00151F9A"/>
    <w:rsid w:val="001525E1"/>
    <w:rsid w:val="00180329"/>
    <w:rsid w:val="0019001F"/>
    <w:rsid w:val="001A36E2"/>
    <w:rsid w:val="001A39DA"/>
    <w:rsid w:val="001A74A5"/>
    <w:rsid w:val="001B2ABD"/>
    <w:rsid w:val="001E0391"/>
    <w:rsid w:val="001E1759"/>
    <w:rsid w:val="001E251A"/>
    <w:rsid w:val="001E4809"/>
    <w:rsid w:val="001F0273"/>
    <w:rsid w:val="001F1ECC"/>
    <w:rsid w:val="00237EA9"/>
    <w:rsid w:val="002400EB"/>
    <w:rsid w:val="00256CF7"/>
    <w:rsid w:val="00281FD5"/>
    <w:rsid w:val="00282032"/>
    <w:rsid w:val="00282FD3"/>
    <w:rsid w:val="002A42A0"/>
    <w:rsid w:val="002B1CF8"/>
    <w:rsid w:val="002C4F53"/>
    <w:rsid w:val="002D7084"/>
    <w:rsid w:val="0030481B"/>
    <w:rsid w:val="00312647"/>
    <w:rsid w:val="003156FC"/>
    <w:rsid w:val="003254B5"/>
    <w:rsid w:val="0036087A"/>
    <w:rsid w:val="00363C80"/>
    <w:rsid w:val="0037121F"/>
    <w:rsid w:val="00381332"/>
    <w:rsid w:val="00385167"/>
    <w:rsid w:val="003A6B7D"/>
    <w:rsid w:val="003B06CA"/>
    <w:rsid w:val="003B599F"/>
    <w:rsid w:val="003C0FB4"/>
    <w:rsid w:val="004071FC"/>
    <w:rsid w:val="0041159A"/>
    <w:rsid w:val="00420D01"/>
    <w:rsid w:val="004446B5"/>
    <w:rsid w:val="00445947"/>
    <w:rsid w:val="0045059C"/>
    <w:rsid w:val="004648E7"/>
    <w:rsid w:val="00467C38"/>
    <w:rsid w:val="004813B3"/>
    <w:rsid w:val="00496591"/>
    <w:rsid w:val="004C63E4"/>
    <w:rsid w:val="004D3011"/>
    <w:rsid w:val="00500878"/>
    <w:rsid w:val="005262AC"/>
    <w:rsid w:val="00570107"/>
    <w:rsid w:val="00580CE4"/>
    <w:rsid w:val="005A3A6C"/>
    <w:rsid w:val="005B55E9"/>
    <w:rsid w:val="005D0D1E"/>
    <w:rsid w:val="005D1008"/>
    <w:rsid w:val="005E39D5"/>
    <w:rsid w:val="005F2AD0"/>
    <w:rsid w:val="005F3FA0"/>
    <w:rsid w:val="005F5957"/>
    <w:rsid w:val="00600670"/>
    <w:rsid w:val="00600706"/>
    <w:rsid w:val="0060133C"/>
    <w:rsid w:val="00616E38"/>
    <w:rsid w:val="0062123A"/>
    <w:rsid w:val="0064501F"/>
    <w:rsid w:val="00646E75"/>
    <w:rsid w:val="00670B86"/>
    <w:rsid w:val="006771D0"/>
    <w:rsid w:val="00687D92"/>
    <w:rsid w:val="006B1C09"/>
    <w:rsid w:val="006C1D9D"/>
    <w:rsid w:val="006D5184"/>
    <w:rsid w:val="006F7124"/>
    <w:rsid w:val="00715FCB"/>
    <w:rsid w:val="00725E3D"/>
    <w:rsid w:val="00743101"/>
    <w:rsid w:val="007775E1"/>
    <w:rsid w:val="007867A0"/>
    <w:rsid w:val="007927F5"/>
    <w:rsid w:val="007B4986"/>
    <w:rsid w:val="007E0A06"/>
    <w:rsid w:val="00802CA0"/>
    <w:rsid w:val="008337A4"/>
    <w:rsid w:val="008362BD"/>
    <w:rsid w:val="00864345"/>
    <w:rsid w:val="008B6BC2"/>
    <w:rsid w:val="008C7DAD"/>
    <w:rsid w:val="009028CD"/>
    <w:rsid w:val="009136DB"/>
    <w:rsid w:val="00923381"/>
    <w:rsid w:val="009260CD"/>
    <w:rsid w:val="00952C25"/>
    <w:rsid w:val="009A4E52"/>
    <w:rsid w:val="009B48F3"/>
    <w:rsid w:val="009B539F"/>
    <w:rsid w:val="00A172D1"/>
    <w:rsid w:val="00A2118D"/>
    <w:rsid w:val="00A21E03"/>
    <w:rsid w:val="00A40869"/>
    <w:rsid w:val="00A4230A"/>
    <w:rsid w:val="00A4254E"/>
    <w:rsid w:val="00A517CC"/>
    <w:rsid w:val="00AB05C9"/>
    <w:rsid w:val="00AD76E2"/>
    <w:rsid w:val="00AE5B50"/>
    <w:rsid w:val="00B20152"/>
    <w:rsid w:val="00B34F37"/>
    <w:rsid w:val="00B359E4"/>
    <w:rsid w:val="00B47C94"/>
    <w:rsid w:val="00B57D98"/>
    <w:rsid w:val="00B60EE0"/>
    <w:rsid w:val="00B70850"/>
    <w:rsid w:val="00BB5759"/>
    <w:rsid w:val="00BC7064"/>
    <w:rsid w:val="00BD6F49"/>
    <w:rsid w:val="00BF55E3"/>
    <w:rsid w:val="00C039FE"/>
    <w:rsid w:val="00C066B6"/>
    <w:rsid w:val="00C31916"/>
    <w:rsid w:val="00C36787"/>
    <w:rsid w:val="00C37BA1"/>
    <w:rsid w:val="00C4674C"/>
    <w:rsid w:val="00C47BA7"/>
    <w:rsid w:val="00C506CF"/>
    <w:rsid w:val="00C52299"/>
    <w:rsid w:val="00C547D5"/>
    <w:rsid w:val="00C72662"/>
    <w:rsid w:val="00C72BED"/>
    <w:rsid w:val="00C80811"/>
    <w:rsid w:val="00C9578B"/>
    <w:rsid w:val="00CB0055"/>
    <w:rsid w:val="00CB37C1"/>
    <w:rsid w:val="00CC58D2"/>
    <w:rsid w:val="00CD30F6"/>
    <w:rsid w:val="00CF45ED"/>
    <w:rsid w:val="00D056FC"/>
    <w:rsid w:val="00D2522B"/>
    <w:rsid w:val="00D422DE"/>
    <w:rsid w:val="00D53FA5"/>
    <w:rsid w:val="00D5459D"/>
    <w:rsid w:val="00D967F2"/>
    <w:rsid w:val="00DA1F4D"/>
    <w:rsid w:val="00DC7B05"/>
    <w:rsid w:val="00DD172A"/>
    <w:rsid w:val="00E23790"/>
    <w:rsid w:val="00E25A26"/>
    <w:rsid w:val="00E25E98"/>
    <w:rsid w:val="00E26E3D"/>
    <w:rsid w:val="00E4381A"/>
    <w:rsid w:val="00E55D74"/>
    <w:rsid w:val="00E61979"/>
    <w:rsid w:val="00E71CEF"/>
    <w:rsid w:val="00E96ABA"/>
    <w:rsid w:val="00EC11F7"/>
    <w:rsid w:val="00ED386B"/>
    <w:rsid w:val="00F05EDE"/>
    <w:rsid w:val="00F364A3"/>
    <w:rsid w:val="00F60274"/>
    <w:rsid w:val="00F669AE"/>
    <w:rsid w:val="00F70AE5"/>
    <w:rsid w:val="00F77FB9"/>
    <w:rsid w:val="00F877A1"/>
    <w:rsid w:val="00FB068F"/>
    <w:rsid w:val="00FB485F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B1E4B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47C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9A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hmoud-ahmed.netlify.app/" TargetMode="External"/><Relationship Id="rId18" Type="http://schemas.openxmlformats.org/officeDocument/2006/relationships/hyperlink" Target="http://www.saahmi.com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Ghareb4@gmail.com" TargetMode="External"/><Relationship Id="rId17" Type="http://schemas.openxmlformats.org/officeDocument/2006/relationships/hyperlink" Target="http://www.pathfinderendur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verr.com/share/y8RVXq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hmoud-mohasseb?tab=repositori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iverr.com/share/5NB5eQ" TargetMode="External"/><Relationship Id="rId10" Type="http://schemas.openxmlformats.org/officeDocument/2006/relationships/hyperlink" Target="https://www.linkedin.com/in/mahmoud-mohasseb-5b6824b6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iverr.com/share/qQ0e3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x/Library/Containers/com.microsoft.Word/Data/Library/Application%20Support/Microsoft/Office/16.0/DTS/Search/%7bF5ED44DE-2972-7F4E-8C5A-DB3BBCB55C75%7dtf6690877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D36E16E4328A4783FFA8DDD40EB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692D1-11DA-ED48-8205-E121B7010732}"/>
      </w:docPartPr>
      <w:docPartBody>
        <w:p w:rsidR="00BC4689" w:rsidRDefault="00000000">
          <w:pPr>
            <w:pStyle w:val="96D36E16E4328A4783FFA8DDD40EB96E"/>
          </w:pPr>
          <w:r w:rsidRPr="00C31916">
            <w:rPr>
              <w:lang w:val="en-GB" w:bidi="en-GB"/>
            </w:rPr>
            <w:t>Profile</w:t>
          </w:r>
        </w:p>
      </w:docPartBody>
    </w:docPart>
    <w:docPart>
      <w:docPartPr>
        <w:name w:val="ED2C9D34223C8A47B23144A28AFD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BC6C4-2481-7644-82ED-8A38302F8EE0}"/>
      </w:docPartPr>
      <w:docPartBody>
        <w:p w:rsidR="00BC4689" w:rsidRDefault="00000000">
          <w:pPr>
            <w:pStyle w:val="ED2C9D34223C8A47B23144A28AFD8BCE"/>
          </w:pPr>
          <w:r w:rsidRPr="00C31916">
            <w:rPr>
              <w:lang w:val="en-GB" w:bidi="en-GB"/>
            </w:rPr>
            <w:t>Contact</w:t>
          </w:r>
        </w:p>
      </w:docPartBody>
    </w:docPart>
    <w:docPart>
      <w:docPartPr>
        <w:name w:val="C42B79DE4B20F643B9401CEE3AAE6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F8E99-7D96-1446-9EEE-F941087DED8E}"/>
      </w:docPartPr>
      <w:docPartBody>
        <w:p w:rsidR="00BC4689" w:rsidRDefault="00000000">
          <w:pPr>
            <w:pStyle w:val="C42B79DE4B20F643B9401CEE3AAE65FD"/>
          </w:pPr>
          <w:r w:rsidRPr="00C31916">
            <w:rPr>
              <w:lang w:val="en-GB" w:bidi="en-GB"/>
            </w:rPr>
            <w:t>PHONE NUMBER:</w:t>
          </w:r>
        </w:p>
      </w:docPartBody>
    </w:docPart>
    <w:docPart>
      <w:docPartPr>
        <w:name w:val="35CEE9D98D55A94CA0CF213C153D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6FD65-5BC6-C141-B6C0-5A64146EC0AC}"/>
      </w:docPartPr>
      <w:docPartBody>
        <w:p w:rsidR="00BC4689" w:rsidRDefault="00000000">
          <w:pPr>
            <w:pStyle w:val="35CEE9D98D55A94CA0CF213C153DEC5D"/>
          </w:pPr>
          <w:r w:rsidRPr="00C31916">
            <w:rPr>
              <w:lang w:val="en-GB" w:bidi="en-GB"/>
            </w:rPr>
            <w:t>EMAIL:</w:t>
          </w:r>
        </w:p>
      </w:docPartBody>
    </w:docPart>
    <w:docPart>
      <w:docPartPr>
        <w:name w:val="69C5178FBB4F4E48AA95083BC8897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8A0E3-B096-2441-BDB5-95BE0F4DB7AE}"/>
      </w:docPartPr>
      <w:docPartBody>
        <w:p w:rsidR="00BC4689" w:rsidRDefault="00000000">
          <w:pPr>
            <w:pStyle w:val="69C5178FBB4F4E48AA95083BC8897764"/>
          </w:pPr>
          <w:r w:rsidRPr="00C31916">
            <w:rPr>
              <w:lang w:val="en-GB" w:bidi="en-GB"/>
            </w:rPr>
            <w:t>WORK EXPERIENCE</w:t>
          </w:r>
        </w:p>
      </w:docPartBody>
    </w:docPart>
    <w:docPart>
      <w:docPartPr>
        <w:name w:val="2B9B51D76E9E804DA65C4D6E30A7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B0569-CAC1-2643-B9EA-F2176881A7BC}"/>
      </w:docPartPr>
      <w:docPartBody>
        <w:p w:rsidR="00BC4689" w:rsidRDefault="00000000">
          <w:pPr>
            <w:pStyle w:val="2B9B51D76E9E804DA65C4D6E30A75E11"/>
          </w:pPr>
          <w:r w:rsidRPr="00C31916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B8"/>
    <w:rsid w:val="0027201D"/>
    <w:rsid w:val="00296CB8"/>
    <w:rsid w:val="002F7CDA"/>
    <w:rsid w:val="0034632E"/>
    <w:rsid w:val="004814B3"/>
    <w:rsid w:val="0066704C"/>
    <w:rsid w:val="007B1541"/>
    <w:rsid w:val="00863631"/>
    <w:rsid w:val="00BC4689"/>
    <w:rsid w:val="00CE3713"/>
    <w:rsid w:val="00E10639"/>
    <w:rsid w:val="00F1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36E16E4328A4783FFA8DDD40EB96E">
    <w:name w:val="96D36E16E4328A4783FFA8DDD40EB96E"/>
  </w:style>
  <w:style w:type="paragraph" w:customStyle="1" w:styleId="ED2C9D34223C8A47B23144A28AFD8BCE">
    <w:name w:val="ED2C9D34223C8A47B23144A28AFD8BCE"/>
  </w:style>
  <w:style w:type="paragraph" w:customStyle="1" w:styleId="C42B79DE4B20F643B9401CEE3AAE65FD">
    <w:name w:val="C42B79DE4B20F643B9401CEE3AAE65FD"/>
  </w:style>
  <w:style w:type="paragraph" w:customStyle="1" w:styleId="35CEE9D98D55A94CA0CF213C153DEC5D">
    <w:name w:val="35CEE9D98D55A94CA0CF213C153DEC5D"/>
  </w:style>
  <w:style w:type="paragraph" w:customStyle="1" w:styleId="69C5178FBB4F4E48AA95083BC8897764">
    <w:name w:val="69C5178FBB4F4E48AA95083BC8897764"/>
  </w:style>
  <w:style w:type="paragraph" w:customStyle="1" w:styleId="2B9B51D76E9E804DA65C4D6E30A75E11">
    <w:name w:val="2B9B51D76E9E804DA65C4D6E30A75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{F5ED44DE-2972-7F4E-8C5A-DB3BBCB55C75}tf66908779_win32.dotx</Template>
  <TotalTime>0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2022-08-09T11:15:00Z</dcterms:created>
  <dcterms:modified xsi:type="dcterms:W3CDTF">2022-11-17T14:32:00Z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